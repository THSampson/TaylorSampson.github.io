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1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84"/>
        <w:gridCol w:w="7074"/>
      </w:tblGrid>
      <w:tr w:rsidR="002C2CDD" w:rsidRPr="00906BEE" w14:paraId="4DAD67E4" w14:textId="77777777" w:rsidTr="009A56A1">
        <w:trPr>
          <w:trHeight w:val="11579"/>
        </w:trPr>
        <w:tc>
          <w:tcPr>
            <w:tcW w:w="3684" w:type="dxa"/>
            <w:tcMar>
              <w:top w:w="504" w:type="dxa"/>
              <w:right w:w="720" w:type="dxa"/>
            </w:tcMar>
          </w:tcPr>
          <w:p w14:paraId="441D889F" w14:textId="6F249001" w:rsidR="00523479" w:rsidRPr="00906BEE" w:rsidRDefault="00FC520F" w:rsidP="00523479">
            <w:pPr>
              <w:pStyle w:val="Initials"/>
            </w:pPr>
            <w:r>
              <w:t>ts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199C86E" wp14:editId="03AAE6F3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190DD4B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3C0F23B0" w14:textId="77777777" w:rsidR="00A50939" w:rsidRPr="00906BEE" w:rsidRDefault="00F30EE8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38632B193E98420E9D05EBE7607EDA84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2BD8EE4E" w14:textId="77777777" w:rsidR="00FC520F" w:rsidRPr="00906BEE" w:rsidRDefault="00FC520F" w:rsidP="00FC520F">
            <w:r>
              <w:t xml:space="preserve">To utilize my education in media editing with a cutting-edge company that will allow for both continued growth and long-term opportunities.  </w:t>
            </w:r>
          </w:p>
          <w:p w14:paraId="3C3AF83C" w14:textId="77777777" w:rsidR="002C2CDD" w:rsidRPr="00906BEE" w:rsidRDefault="002C2CDD" w:rsidP="007569C1"/>
          <w:p w14:paraId="3D51DDBB" w14:textId="77777777" w:rsidR="002C2CDD" w:rsidRPr="00906BEE" w:rsidRDefault="00F30EE8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6966534C2FF47DA9193949E530275A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08B410CD" w14:textId="77777777" w:rsidR="00FC520F" w:rsidRDefault="00FC520F" w:rsidP="00FC520F">
            <w:pPr>
              <w:pStyle w:val="ListParagraph"/>
              <w:numPr>
                <w:ilvl w:val="0"/>
                <w:numId w:val="11"/>
              </w:numPr>
            </w:pPr>
            <w:r>
              <w:t xml:space="preserve">Large convention management </w:t>
            </w:r>
          </w:p>
          <w:p w14:paraId="7EF52EFB" w14:textId="77777777" w:rsidR="00FC520F" w:rsidRDefault="00FC520F" w:rsidP="00FC520F">
            <w:pPr>
              <w:pStyle w:val="ListParagraph"/>
              <w:numPr>
                <w:ilvl w:val="0"/>
                <w:numId w:val="11"/>
              </w:numPr>
            </w:pPr>
            <w:r>
              <w:t>Knowledge in Microsoft and Adobe Suites</w:t>
            </w:r>
          </w:p>
          <w:p w14:paraId="1F186153" w14:textId="77777777" w:rsidR="00FC520F" w:rsidRDefault="00FC520F" w:rsidP="00FC520F">
            <w:pPr>
              <w:pStyle w:val="ListParagraph"/>
              <w:numPr>
                <w:ilvl w:val="0"/>
                <w:numId w:val="11"/>
              </w:numPr>
            </w:pPr>
            <w:r>
              <w:t>Operation of Pro Tools</w:t>
            </w:r>
          </w:p>
          <w:p w14:paraId="055A76A9" w14:textId="77777777" w:rsidR="00FC520F" w:rsidRDefault="00FC520F" w:rsidP="00FC520F">
            <w:pPr>
              <w:pStyle w:val="ListParagraph"/>
              <w:numPr>
                <w:ilvl w:val="0"/>
                <w:numId w:val="11"/>
              </w:numPr>
            </w:pPr>
            <w:r>
              <w:t xml:space="preserve">Editing video and audio, examples of which can be found on my website </w:t>
            </w:r>
          </w:p>
          <w:p w14:paraId="7A86EC23" w14:textId="77777777" w:rsidR="00741125" w:rsidRPr="00906BEE" w:rsidRDefault="00741125" w:rsidP="00741125"/>
        </w:tc>
        <w:tc>
          <w:tcPr>
            <w:tcW w:w="7075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7075" w:type="dxa"/>
              <w:tblInd w:w="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075"/>
            </w:tblGrid>
            <w:tr w:rsidR="00C612DA" w:rsidRPr="00906BEE" w14:paraId="75582F7E" w14:textId="77777777" w:rsidTr="009A56A1">
              <w:trPr>
                <w:trHeight w:hRule="exact" w:val="1282"/>
              </w:trPr>
              <w:tc>
                <w:tcPr>
                  <w:tcW w:w="7075" w:type="dxa"/>
                  <w:vAlign w:val="center"/>
                </w:tcPr>
                <w:p w14:paraId="251DE424" w14:textId="77777777" w:rsidR="00C612DA" w:rsidRPr="00906BEE" w:rsidRDefault="00F30EE8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E6A9D015BB464EBC91BCC15DBEFB5EB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C520F">
                        <w:t>taylor sampson</w:t>
                      </w:r>
                    </w:sdtContent>
                  </w:sdt>
                </w:p>
                <w:p w14:paraId="06C60270" w14:textId="3CEDC75D" w:rsidR="00906BEE" w:rsidRPr="00906BEE" w:rsidRDefault="00F30EE8" w:rsidP="00FC520F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CE6674F86C41444092C8257730577E3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271DE3">
                        <w:t>11979 Tavernier Dr</w:t>
                      </w:r>
                      <w:r w:rsidR="00FC520F">
                        <w:t xml:space="preserve">, </w:t>
                      </w:r>
                      <w:r w:rsidR="00271DE3">
                        <w:t>Fishers</w:t>
                      </w:r>
                      <w:r w:rsidR="00FC520F">
                        <w:t>, I</w:t>
                      </w:r>
                      <w:r w:rsidR="00271DE3">
                        <w:t>N</w:t>
                      </w:r>
                    </w:sdtContent>
                  </w:sdt>
                  <w:r w:rsidR="007D6458" w:rsidRPr="007D6458">
                    <w:t xml:space="preserve"> </w:t>
                  </w:r>
                </w:p>
              </w:tc>
            </w:tr>
          </w:tbl>
          <w:p w14:paraId="5322E670" w14:textId="77777777" w:rsidR="002C2CDD" w:rsidRPr="00906BEE" w:rsidRDefault="00F30EE8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F9A3958E5674433BA8C6DB8EA86E12B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2EA3CC6" w14:textId="13A718B6" w:rsidR="004F7CEB" w:rsidRPr="00906BEE" w:rsidRDefault="004F7CEB" w:rsidP="004F7CEB">
            <w:pPr>
              <w:pStyle w:val="Heading4"/>
            </w:pPr>
            <w:r>
              <w:t>Mobile Sales</w:t>
            </w:r>
            <w:r w:rsidRPr="00906BEE">
              <w:t xml:space="preserve"> • </w:t>
            </w:r>
            <w:r>
              <w:t>Best Buy</w:t>
            </w:r>
            <w:r w:rsidRPr="00906BEE">
              <w:t xml:space="preserve"> • </w:t>
            </w:r>
            <w:r>
              <w:t>august</w:t>
            </w:r>
            <w:r>
              <w:t xml:space="preserve"> 201</w:t>
            </w:r>
            <w:r>
              <w:t>9</w:t>
            </w:r>
            <w:r w:rsidRPr="00906BEE">
              <w:t xml:space="preserve"> – </w:t>
            </w:r>
            <w:r>
              <w:t>August 20</w:t>
            </w:r>
            <w:r>
              <w:t>20</w:t>
            </w:r>
          </w:p>
          <w:p w14:paraId="3F2A2EC7" w14:textId="3921059B" w:rsidR="004F7CEB" w:rsidRDefault="004F7CEB" w:rsidP="004F7CEB">
            <w:r>
              <w:t>•</w:t>
            </w:r>
            <w:r>
              <w:tab/>
            </w:r>
            <w:r w:rsidR="00F9574B">
              <w:t>Retain knowledge on multitude of product</w:t>
            </w:r>
          </w:p>
          <w:p w14:paraId="505160A2" w14:textId="461A15EB" w:rsidR="004F7CEB" w:rsidRDefault="004F7CEB" w:rsidP="004F7CEB">
            <w:r>
              <w:t>•</w:t>
            </w:r>
            <w:r>
              <w:tab/>
            </w:r>
            <w:r w:rsidR="00F30EE8">
              <w:t>Respond to</w:t>
            </w:r>
            <w:r w:rsidR="00252C28">
              <w:t xml:space="preserve"> questions on product and promotions</w:t>
            </w:r>
          </w:p>
          <w:p w14:paraId="5CF5069C" w14:textId="0E5818CC" w:rsidR="004F7CEB" w:rsidRDefault="004F7CEB" w:rsidP="004F7CEB">
            <w:r>
              <w:t>•</w:t>
            </w:r>
            <w:r>
              <w:tab/>
            </w:r>
            <w:r w:rsidR="00CD2B87">
              <w:t>Recommend</w:t>
            </w:r>
            <w:r w:rsidR="0049645E">
              <w:t xml:space="preserve"> best product for customer</w:t>
            </w:r>
          </w:p>
          <w:p w14:paraId="3F0B6DC2" w14:textId="42E0D09E" w:rsidR="004F7CEB" w:rsidRDefault="004F7CEB" w:rsidP="004F7CEB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      </w:t>
            </w:r>
            <w:r w:rsidR="00651B86">
              <w:t xml:space="preserve">Top Salesperson </w:t>
            </w:r>
            <w:r w:rsidR="0049645E">
              <w:t>for t</w:t>
            </w:r>
            <w:r w:rsidR="00651B86">
              <w:t>hree months</w:t>
            </w:r>
          </w:p>
          <w:p w14:paraId="19B01389" w14:textId="77777777" w:rsidR="004F7CEB" w:rsidRDefault="004F7CEB" w:rsidP="00FC520F">
            <w:pPr>
              <w:pStyle w:val="Heading4"/>
            </w:pPr>
          </w:p>
          <w:p w14:paraId="7CEF45A7" w14:textId="4B6FC39C" w:rsidR="00FC520F" w:rsidRPr="00906BEE" w:rsidRDefault="00FC520F" w:rsidP="00FC520F">
            <w:pPr>
              <w:pStyle w:val="Heading4"/>
            </w:pPr>
            <w:r>
              <w:t>customer service rep</w:t>
            </w:r>
            <w:r w:rsidRPr="00906BEE">
              <w:t xml:space="preserve"> • </w:t>
            </w:r>
            <w:r>
              <w:t>geico</w:t>
            </w:r>
            <w:r w:rsidRPr="00906BEE">
              <w:t xml:space="preserve"> • </w:t>
            </w:r>
            <w:r>
              <w:t>october 2018</w:t>
            </w:r>
            <w:r w:rsidRPr="00906BEE">
              <w:t xml:space="preserve"> – </w:t>
            </w:r>
            <w:r w:rsidR="00191764">
              <w:t>August 2019</w:t>
            </w:r>
          </w:p>
          <w:p w14:paraId="02501840" w14:textId="77777777" w:rsidR="00FC520F" w:rsidRDefault="00FC520F" w:rsidP="00FC520F">
            <w:r>
              <w:t>•</w:t>
            </w:r>
            <w:r>
              <w:tab/>
              <w:t xml:space="preserve">Answer incoming calls from customers </w:t>
            </w:r>
          </w:p>
          <w:p w14:paraId="55BEF709" w14:textId="77777777" w:rsidR="00FC520F" w:rsidRDefault="00FC520F" w:rsidP="00FC520F">
            <w:r>
              <w:t>•</w:t>
            </w:r>
            <w:r>
              <w:tab/>
              <w:t xml:space="preserve">Manage information and input into system </w:t>
            </w:r>
          </w:p>
          <w:p w14:paraId="1A17FF6C" w14:textId="77777777" w:rsidR="00FC520F" w:rsidRDefault="00FC520F" w:rsidP="00FC520F">
            <w:r>
              <w:t>•</w:t>
            </w:r>
            <w:r>
              <w:tab/>
              <w:t>Give tailored responses to inquires</w:t>
            </w:r>
          </w:p>
          <w:p w14:paraId="1087A8F1" w14:textId="06CCA2D4" w:rsidR="00FC520F" w:rsidRDefault="00FC520F" w:rsidP="00C33C41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 xml:space="preserve">       Awarded Chairman’s Club Gold</w:t>
            </w:r>
          </w:p>
          <w:p w14:paraId="3F68D25C" w14:textId="77777777" w:rsidR="00FC520F" w:rsidRDefault="00FC520F" w:rsidP="00FC520F">
            <w:pPr>
              <w:spacing w:line="240" w:lineRule="auto"/>
            </w:pPr>
          </w:p>
          <w:p w14:paraId="335ADEBA" w14:textId="77777777" w:rsidR="002C2CDD" w:rsidRPr="00906BEE" w:rsidRDefault="00F30EE8" w:rsidP="00FC520F">
            <w:pPr>
              <w:pStyle w:val="Heading3"/>
              <w:spacing w:before="0"/>
            </w:pPr>
            <w:sdt>
              <w:sdtPr>
                <w:alias w:val="Education:"/>
                <w:tag w:val="Education:"/>
                <w:id w:val="1349516922"/>
                <w:placeholder>
                  <w:docPart w:val="0408842640934537B3465CE1172F98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401F4E1A" w14:textId="77777777" w:rsidR="00FC520F" w:rsidRPr="00906BEE" w:rsidRDefault="00FC520F" w:rsidP="00FC520F">
            <w:pPr>
              <w:pStyle w:val="Heading4"/>
            </w:pPr>
            <w:r>
              <w:t>telecommunications</w:t>
            </w:r>
            <w:r w:rsidRPr="00906BEE">
              <w:t xml:space="preserve"> • </w:t>
            </w:r>
            <w:r>
              <w:t>may 2017</w:t>
            </w:r>
            <w:r w:rsidRPr="00906BEE">
              <w:t xml:space="preserve"> • </w:t>
            </w:r>
            <w:r>
              <w:t>ball state university</w:t>
            </w:r>
          </w:p>
          <w:p w14:paraId="0C040EB2" w14:textId="77777777" w:rsidR="00FC520F" w:rsidRDefault="00FC520F" w:rsidP="00FC520F">
            <w:r>
              <w:t>Cum laude</w:t>
            </w:r>
          </w:p>
          <w:p w14:paraId="12B46E93" w14:textId="77777777" w:rsidR="00FC520F" w:rsidRDefault="00FC520F" w:rsidP="00FC520F">
            <w:r>
              <w:t>GPA: 3.6</w:t>
            </w:r>
          </w:p>
          <w:p w14:paraId="2F02C1D0" w14:textId="77777777" w:rsidR="00FC520F" w:rsidRDefault="00FC520F" w:rsidP="00FC520F">
            <w:r>
              <w:t>Minor: Film/Screenwriting and Spanish</w:t>
            </w:r>
          </w:p>
          <w:p w14:paraId="17D21C2F" w14:textId="533D2297" w:rsidR="00FC520F" w:rsidRDefault="00FC520F" w:rsidP="00FC520F">
            <w:r>
              <w:t>Honors: Dean’s List, three years</w:t>
            </w:r>
          </w:p>
          <w:p w14:paraId="6B64E5ED" w14:textId="77777777" w:rsidR="009A56A1" w:rsidRDefault="009A56A1" w:rsidP="00FC520F"/>
          <w:p w14:paraId="03A45E45" w14:textId="77777777" w:rsidR="009A56A1" w:rsidRDefault="009A56A1" w:rsidP="00FC520F"/>
          <w:p w14:paraId="729005D2" w14:textId="77777777" w:rsidR="002C2CDD" w:rsidRPr="00906BEE" w:rsidRDefault="00FC520F" w:rsidP="00FC520F">
            <w:pPr>
              <w:pStyle w:val="Heading3"/>
              <w:spacing w:before="0"/>
            </w:pPr>
            <w:r>
              <w:t>convention experience</w:t>
            </w:r>
          </w:p>
          <w:p w14:paraId="1A3C45D3" w14:textId="77777777" w:rsidR="00FC520F" w:rsidRPr="00906BEE" w:rsidRDefault="00FC520F" w:rsidP="00FC520F">
            <w:pPr>
              <w:pStyle w:val="Heading4"/>
            </w:pPr>
            <w:r>
              <w:t>anime central</w:t>
            </w:r>
            <w:r w:rsidRPr="00906BEE">
              <w:t xml:space="preserve"> •</w:t>
            </w:r>
            <w:r>
              <w:t>incident response team</w:t>
            </w:r>
            <w:r w:rsidRPr="00906BEE">
              <w:t xml:space="preserve"> • </w:t>
            </w:r>
            <w:r>
              <w:t>may 2017</w:t>
            </w:r>
            <w:r w:rsidRPr="00906BEE">
              <w:t xml:space="preserve"> – </w:t>
            </w:r>
            <w:r>
              <w:t>may 2019</w:t>
            </w:r>
          </w:p>
          <w:p w14:paraId="154F5EEF" w14:textId="77777777" w:rsidR="00FC520F" w:rsidRDefault="00FC520F" w:rsidP="00FC520F">
            <w:r>
              <w:t>•</w:t>
            </w:r>
            <w:r>
              <w:tab/>
              <w:t xml:space="preserve">Respond quickly and efficiently to incidents </w:t>
            </w:r>
          </w:p>
          <w:p w14:paraId="20F9C1E8" w14:textId="77777777" w:rsidR="00FC520F" w:rsidRDefault="00FC520F" w:rsidP="00FC520F">
            <w:r>
              <w:t>•</w:t>
            </w:r>
            <w:r>
              <w:tab/>
              <w:t xml:space="preserve">Interact with attendees while patrolling designated area </w:t>
            </w:r>
          </w:p>
          <w:p w14:paraId="289094E9" w14:textId="77777777" w:rsidR="00741125" w:rsidRPr="00906BEE" w:rsidRDefault="00FC520F" w:rsidP="00FC520F">
            <w:r>
              <w:t>•</w:t>
            </w:r>
            <w:r>
              <w:tab/>
              <w:t>Ensure safe environment and orderly lines for large events</w:t>
            </w:r>
          </w:p>
        </w:tc>
      </w:tr>
    </w:tbl>
    <w:p w14:paraId="107766FB" w14:textId="77777777"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C54DB" w14:textId="77777777" w:rsidR="00C24720" w:rsidRDefault="00C24720" w:rsidP="00713050">
      <w:pPr>
        <w:spacing w:line="240" w:lineRule="auto"/>
      </w:pPr>
      <w:r>
        <w:separator/>
      </w:r>
    </w:p>
  </w:endnote>
  <w:endnote w:type="continuationSeparator" w:id="0">
    <w:p w14:paraId="28844DDC" w14:textId="77777777" w:rsidR="00C24720" w:rsidRDefault="00C2472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0CA5C3E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B1A37B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CD48B67" wp14:editId="10F4BEA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232F9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AD971B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436E34" wp14:editId="6DE790B0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E26115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2ED212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A69AEF" wp14:editId="7D92AB59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C3EE85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E1D7F3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EC45E14" wp14:editId="4E5A2312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92FED3F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13DDCE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E598933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BF15546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4613FE9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1DDB38C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5031A1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4E90A8C0" w14:textId="77777777" w:rsidTr="00FC520F"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546156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300427A" wp14:editId="6C033376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B7D6C6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HraQgAANY5AAAOAAAAZHJzL2Uyb0RvYy54bWzsW21v2zYQ/j5g/0HQxwGprRfrxahTpGnT&#10;FQjaYs3W9qMi07YwWdQkJU427L/v7ijKpO1YTNZ1w6ACjSjrjkfey0PeSXz+4m6dW7esqjNezGzn&#10;2di2WJHyeVYsZ/bPVxcnkW3VTVLMk5wXbGbfs9p+cfr9d8835ZS5fMXzOass6KSop5tyZq+appyO&#10;RnW6YuukfsZLVsDDBa/WSQO31XI0r5IN9L7OR+54HIw2vJqXFU9ZXcOvr8RD+5T6XyxY2rxfLGrW&#10;WPnMhrE19Leiv9f4d3T6PJkuq6RcZWk7jOQJo1gnWQFCu65eJU1i3VTZXlfrLK14zRfNs5SvR3yx&#10;yFJGc4DZOOOd2byp+E1Jc1lON8uyUxOodkdPT+42fXf7obKy+cx2Q9sqkjXYiMRaztilGbG75rJu&#10;cG7QEnP649yJvFfhRXDy0o+jE9976Z3EfvTyxAnd6OXEPTsLXvt/IvecpVP4z6ukyW6ZVDD8YjaD&#10;1taom3C07ce2bhOwp4PWG9G45JVGOtqUyylNDN2Amm+q8mP5oRIWguYlT3+trYKfr5Jiyc7qEhxF&#10;drjLgvfLLf/dolpjP2A7644c6b5zJNRQCj96buxEvm2l8Khtk6OlK/DGPa509brlCz1/EgaCr22L&#10;KQqhNLFuKJsSQqbeekVtplMMmEPO9nGVlIycrRbKE14B8Su84j3o3HIj1DlKBv2iRtu7ulWuiXJ6&#10;JplMy6pu3jC+trAxs1meZ2WNQ0umyS1YWKhEUuHPNc+z+UWW53SD2MHO80p4SZKmrGikr2iUeYH0&#10;BUdO0Sn+Alqup2JC1Gruc4Z0efETW4BSwL4iMgik9gXRGFbg+kL+ZAz/Wk/tOMhfqUOkXoD8rm+H&#10;JtpRHppES4+sjDCuYx73M3ccJJkXTce8zgpeHeog79S3EPRSSUI1qKVrPr8HIKm4QNi6TC8ysN5l&#10;UjcfkgogFcAXlgl4uuLV77a1Acid2fVvN0nFbCt/W4D3xo7vI0bTDQSCCzeV+uRafVLcrM85oYAF&#10;0qiJ9E0um4uKrz+Bs5+hVHiUFCnIntlpU8mb80YsBbC+pOzsjMgAl8ukuSw+lgBSwhjoald3n5Kq&#10;bF2ygUB/x2XE7LmloEX9FvzspuGLjHx2q6dWfxC9AqEopjuwkoAcy9ATgOzGIvZUQKPwOwZPTuDF&#10;E0AiACLXn0T+BPsQUI5A5Y+DIADgR6ByfTeKSEYy7YBql98X/ApkuWEUOKIH3/NDN2h9/V+DLA9s&#10;LSDromIMtw4W/ESaOgZb1gJg5hdp8hbdlen7oTPxCUa26guVybvjeCxMBEuSxMH0RkAZ6lxiF2wS&#10;5u2Kupy3I015UdRZwz7D2BfrHOLlh5HloUDH2lhhNBnHodD8HssXlcV1osnEt1aWaDzA8hnstZUS&#10;uxM/7pWisjjBxBl7vVJcRYofxEEU9kpRWQzn4ilShKJ6pags495pQPR0yhr39q1T9xliovRtaG6V&#10;xVBFmodE4MdR7zQ0FvLsXj2pHuINTnU8AnU36QtxnfoxTuWamVtzKjNzax5iJkVj6aR0uInAuIuH&#10;X82pjkpRYQf2a4C2vQGisgjoxwA5KkWFnaci1VEBups82qmO9q15iJm5NRbqvFdFmoeYSdFYzKTo&#10;ThWaLEwqi+P5jh/2zkX1kMGpYAO0H92ah5iZW2MxM7fmIWZSNBYzKaqHeFHoO14vhqgsjuu6vjM4&#10;1QE3+aLjWh/Mah5iZm6NxczcmoeYSdFYzKSoHvKUPZUXxQ7tcEncQ+nAgFS9cad5iJm5NZZ9c0OW&#10;2OWByUqUtSDxviva3BBaULKAUq+o6ZS8xsKhmihCzi5vIQkUBSzgwlyzhxncSmWWxTEzZvAWldl9&#10;lGTYA6nM3qOYAQdUZqpFgBrNhg3mUJmpECKZxbVVfAW1YHxdkNPrggZqSjO7si14XXAtAgjKQ2gv&#10;1DM2rc3MbjN0awVlFBFq+HTNb9kVJ7oGjSc24zSO7U4RZG/p8kKlFxFP9A5FcqstSSWvJfUu9hj7&#10;vUsqeRXUcsSgE+k7kkBeBSGgVi/NQxOTPaU5r5lwUNQYVT87LaLylTKJVqHdKYM2d9JVNaqhjtvW&#10;ZUV1eqjjYrn329dxv8HrGA+QW9Q239a8TlnOauuqymCdyJkVm1Q5qUI/8fGlBO5HDtQ8JxFgDdSe&#10;Ieo9L/IdKuhua55e6PpR+47K9T3Plxj+VWqeWGDzghBkCKzdyxn0cufEjYIIF29qPMCilTvhzWUU&#10;uL1S1I0XbaCOClA3UGL0vQJUFjH63mmo9YN+PanUhgLUDWq/AJXa9ccxaBUMQY1/0hBHBahafYoh&#10;zKahqrZfTyq1oZ5U1ZIAEXOwgh5Kj1RqQwGqe28j4qgUlYUiwtwQ1C9GxFEBqu0Mp6Gqtl9PKrWh&#10;AFW1/QJUagGNFBESIw/YToemEJK1fin7hjgmQNWq0P8jDYGd905DVW3/DFTqA3qCDeGQGclVlZKb&#10;v52fyEUb8xOxZh/KT8B/YdHXFvWHUhOHfNUgNZCSdzuWqYG8qsmGNgJJMOQQBz9oGb4FAa/9/3wL&#10;8i1yCFgSvkIO4QTw/WWXRPyIH04cTCfiOHTgCxPMJnzHDQjXhmwC85aHdsnakk250JBN9O6dnpjW&#10;mW9in2CIIZtoawf7Wfz+JhYTSKOIGLKJFkP3tDpkE0M20X5HCCkWrLjd66Ehm0BogTRqyCZ2Xqno&#10;n8cP2cSQTTzugIgHSPNgNoEP56xO4Q0qHOfKcisDRMJIxE/hHz5BcjCPcOAzLQe2xlRIgC/Z2xcE&#10;8shN6Hp4Ykl8yR74ERxnEhEvX0vI8yLyE/72rclTj5UMryK3h2qGIyX/rSMl23NidNCEDg/S6tce&#10;dMTTieo9UW2PY57+BQ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NG1YetpCAAA1jkAAA4AAAAAAAAAAAAAAAAALgIAAGRycy9lMm9E&#10;b2MueG1sUEsBAi0AFAAGAAgAAAAhAGhHG9DYAAAAAwEAAA8AAAAAAAAAAAAAAAAAwwoAAGRycy9k&#10;b3ducmV2LnhtbFBLBQYAAAAABAAEAPMAAADI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2726BD" w14:textId="77777777" w:rsidR="00217980" w:rsidRDefault="00FC520F" w:rsidP="00217980">
          <w:pPr>
            <w:pStyle w:val="Foot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1DA1A7F" wp14:editId="373751E1">
                <wp:simplePos x="0" y="0"/>
                <wp:positionH relativeFrom="column">
                  <wp:posOffset>604049</wp:posOffset>
                </wp:positionH>
                <wp:positionV relativeFrom="paragraph">
                  <wp:posOffset>6514</wp:posOffset>
                </wp:positionV>
                <wp:extent cx="309614" cy="309614"/>
                <wp:effectExtent l="0" t="0" r="0" b="0"/>
                <wp:wrapNone/>
                <wp:docPr id="147" name="Graphic 147" descr="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" name="World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614" cy="309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604CF31D" wp14:editId="0317793A">
                    <wp:extent cx="329184" cy="329184"/>
                    <wp:effectExtent l="0" t="0" r="13970" b="13970"/>
                    <wp:docPr id="35" name="Circle around Twitter symbo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29184" cy="329184"/>
                            </a:xfrm>
                            <a:custGeom>
                              <a:avLst/>
                              <a:gdLst>
                                <a:gd name="T0" fmla="*/ 1825 w 3441"/>
                                <a:gd name="T1" fmla="*/ 4 h 3441"/>
                                <a:gd name="T2" fmla="*/ 2029 w 3441"/>
                                <a:gd name="T3" fmla="*/ 29 h 3441"/>
                                <a:gd name="T4" fmla="*/ 2226 w 3441"/>
                                <a:gd name="T5" fmla="*/ 76 h 3441"/>
                                <a:gd name="T6" fmla="*/ 2412 w 3441"/>
                                <a:gd name="T7" fmla="*/ 146 h 3441"/>
                                <a:gd name="T8" fmla="*/ 2588 w 3441"/>
                                <a:gd name="T9" fmla="*/ 236 h 3441"/>
                                <a:gd name="T10" fmla="*/ 2752 w 3441"/>
                                <a:gd name="T11" fmla="*/ 344 h 3441"/>
                                <a:gd name="T12" fmla="*/ 2901 w 3441"/>
                                <a:gd name="T13" fmla="*/ 471 h 3441"/>
                                <a:gd name="T14" fmla="*/ 3035 w 3441"/>
                                <a:gd name="T15" fmla="*/ 613 h 3441"/>
                                <a:gd name="T16" fmla="*/ 3154 w 3441"/>
                                <a:gd name="T17" fmla="*/ 769 h 3441"/>
                                <a:gd name="T18" fmla="*/ 3253 w 3441"/>
                                <a:gd name="T19" fmla="*/ 939 h 3441"/>
                                <a:gd name="T20" fmla="*/ 3333 w 3441"/>
                                <a:gd name="T21" fmla="*/ 1121 h 3441"/>
                                <a:gd name="T22" fmla="*/ 3392 w 3441"/>
                                <a:gd name="T23" fmla="*/ 1313 h 3441"/>
                                <a:gd name="T24" fmla="*/ 3428 w 3441"/>
                                <a:gd name="T25" fmla="*/ 1513 h 3441"/>
                                <a:gd name="T26" fmla="*/ 3441 w 3441"/>
                                <a:gd name="T27" fmla="*/ 1721 h 3441"/>
                                <a:gd name="T28" fmla="*/ 3428 w 3441"/>
                                <a:gd name="T29" fmla="*/ 1929 h 3441"/>
                                <a:gd name="T30" fmla="*/ 3392 w 3441"/>
                                <a:gd name="T31" fmla="*/ 2130 h 3441"/>
                                <a:gd name="T32" fmla="*/ 3333 w 3441"/>
                                <a:gd name="T33" fmla="*/ 2321 h 3441"/>
                                <a:gd name="T34" fmla="*/ 3253 w 3441"/>
                                <a:gd name="T35" fmla="*/ 2502 h 3441"/>
                                <a:gd name="T36" fmla="*/ 3154 w 3441"/>
                                <a:gd name="T37" fmla="*/ 2672 h 3441"/>
                                <a:gd name="T38" fmla="*/ 3035 w 3441"/>
                                <a:gd name="T39" fmla="*/ 2829 h 3441"/>
                                <a:gd name="T40" fmla="*/ 2901 w 3441"/>
                                <a:gd name="T41" fmla="*/ 2972 h 3441"/>
                                <a:gd name="T42" fmla="*/ 2752 w 3441"/>
                                <a:gd name="T43" fmla="*/ 3097 h 3441"/>
                                <a:gd name="T44" fmla="*/ 2588 w 3441"/>
                                <a:gd name="T45" fmla="*/ 3206 h 3441"/>
                                <a:gd name="T46" fmla="*/ 2412 w 3441"/>
                                <a:gd name="T47" fmla="*/ 3296 h 3441"/>
                                <a:gd name="T48" fmla="*/ 2226 w 3441"/>
                                <a:gd name="T49" fmla="*/ 3365 h 3441"/>
                                <a:gd name="T50" fmla="*/ 2029 w 3441"/>
                                <a:gd name="T51" fmla="*/ 3414 h 3441"/>
                                <a:gd name="T52" fmla="*/ 1825 w 3441"/>
                                <a:gd name="T53" fmla="*/ 3438 h 3441"/>
                                <a:gd name="T54" fmla="*/ 1615 w 3441"/>
                                <a:gd name="T55" fmla="*/ 3438 h 3441"/>
                                <a:gd name="T56" fmla="*/ 1411 w 3441"/>
                                <a:gd name="T57" fmla="*/ 3414 h 3441"/>
                                <a:gd name="T58" fmla="*/ 1214 w 3441"/>
                                <a:gd name="T59" fmla="*/ 3365 h 3441"/>
                                <a:gd name="T60" fmla="*/ 1028 w 3441"/>
                                <a:gd name="T61" fmla="*/ 3296 h 3441"/>
                                <a:gd name="T62" fmla="*/ 852 w 3441"/>
                                <a:gd name="T63" fmla="*/ 3206 h 3441"/>
                                <a:gd name="T64" fmla="*/ 689 w 3441"/>
                                <a:gd name="T65" fmla="*/ 3097 h 3441"/>
                                <a:gd name="T66" fmla="*/ 539 w 3441"/>
                                <a:gd name="T67" fmla="*/ 2972 h 3441"/>
                                <a:gd name="T68" fmla="*/ 405 w 3441"/>
                                <a:gd name="T69" fmla="*/ 2829 h 3441"/>
                                <a:gd name="T70" fmla="*/ 287 w 3441"/>
                                <a:gd name="T71" fmla="*/ 2672 h 3441"/>
                                <a:gd name="T72" fmla="*/ 188 w 3441"/>
                                <a:gd name="T73" fmla="*/ 2502 h 3441"/>
                                <a:gd name="T74" fmla="*/ 108 w 3441"/>
                                <a:gd name="T75" fmla="*/ 2321 h 3441"/>
                                <a:gd name="T76" fmla="*/ 49 w 3441"/>
                                <a:gd name="T77" fmla="*/ 2130 h 3441"/>
                                <a:gd name="T78" fmla="*/ 13 w 3441"/>
                                <a:gd name="T79" fmla="*/ 1929 h 3441"/>
                                <a:gd name="T80" fmla="*/ 0 w 3441"/>
                                <a:gd name="T81" fmla="*/ 1721 h 3441"/>
                                <a:gd name="T82" fmla="*/ 13 w 3441"/>
                                <a:gd name="T83" fmla="*/ 1513 h 3441"/>
                                <a:gd name="T84" fmla="*/ 49 w 3441"/>
                                <a:gd name="T85" fmla="*/ 1313 h 3441"/>
                                <a:gd name="T86" fmla="*/ 108 w 3441"/>
                                <a:gd name="T87" fmla="*/ 1121 h 3441"/>
                                <a:gd name="T88" fmla="*/ 188 w 3441"/>
                                <a:gd name="T89" fmla="*/ 939 h 3441"/>
                                <a:gd name="T90" fmla="*/ 287 w 3441"/>
                                <a:gd name="T91" fmla="*/ 769 h 3441"/>
                                <a:gd name="T92" fmla="*/ 405 w 3441"/>
                                <a:gd name="T93" fmla="*/ 613 h 3441"/>
                                <a:gd name="T94" fmla="*/ 539 w 3441"/>
                                <a:gd name="T95" fmla="*/ 471 h 3441"/>
                                <a:gd name="T96" fmla="*/ 689 w 3441"/>
                                <a:gd name="T97" fmla="*/ 344 h 3441"/>
                                <a:gd name="T98" fmla="*/ 852 w 3441"/>
                                <a:gd name="T99" fmla="*/ 236 h 3441"/>
                                <a:gd name="T100" fmla="*/ 1028 w 3441"/>
                                <a:gd name="T101" fmla="*/ 146 h 3441"/>
                                <a:gd name="T102" fmla="*/ 1214 w 3441"/>
                                <a:gd name="T103" fmla="*/ 76 h 3441"/>
                                <a:gd name="T104" fmla="*/ 1411 w 3441"/>
                                <a:gd name="T105" fmla="*/ 29 h 3441"/>
                                <a:gd name="T106" fmla="*/ 1615 w 3441"/>
                                <a:gd name="T107" fmla="*/ 4 h 34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441" h="3441">
                                  <a:moveTo>
                                    <a:pt x="1720" y="0"/>
                                  </a:moveTo>
                                  <a:lnTo>
                                    <a:pt x="1825" y="4"/>
                                  </a:lnTo>
                                  <a:lnTo>
                                    <a:pt x="1929" y="13"/>
                                  </a:lnTo>
                                  <a:lnTo>
                                    <a:pt x="2029" y="29"/>
                                  </a:lnTo>
                                  <a:lnTo>
                                    <a:pt x="2129" y="50"/>
                                  </a:lnTo>
                                  <a:lnTo>
                                    <a:pt x="2226" y="76"/>
                                  </a:lnTo>
                                  <a:lnTo>
                                    <a:pt x="2320" y="108"/>
                                  </a:lnTo>
                                  <a:lnTo>
                                    <a:pt x="2412" y="146"/>
                                  </a:lnTo>
                                  <a:lnTo>
                                    <a:pt x="2502" y="188"/>
                                  </a:lnTo>
                                  <a:lnTo>
                                    <a:pt x="2588" y="236"/>
                                  </a:lnTo>
                                  <a:lnTo>
                                    <a:pt x="2672" y="287"/>
                                  </a:lnTo>
                                  <a:lnTo>
                                    <a:pt x="2752" y="344"/>
                                  </a:lnTo>
                                  <a:lnTo>
                                    <a:pt x="2828" y="406"/>
                                  </a:lnTo>
                                  <a:lnTo>
                                    <a:pt x="2901" y="471"/>
                                  </a:lnTo>
                                  <a:lnTo>
                                    <a:pt x="2971" y="540"/>
                                  </a:lnTo>
                                  <a:lnTo>
                                    <a:pt x="3035" y="613"/>
                                  </a:lnTo>
                                  <a:lnTo>
                                    <a:pt x="3096" y="690"/>
                                  </a:lnTo>
                                  <a:lnTo>
                                    <a:pt x="3154" y="769"/>
                                  </a:lnTo>
                                  <a:lnTo>
                                    <a:pt x="3205" y="853"/>
                                  </a:lnTo>
                                  <a:lnTo>
                                    <a:pt x="3253" y="939"/>
                                  </a:lnTo>
                                  <a:lnTo>
                                    <a:pt x="3295" y="1029"/>
                                  </a:lnTo>
                                  <a:lnTo>
                                    <a:pt x="3333" y="1121"/>
                                  </a:lnTo>
                                  <a:lnTo>
                                    <a:pt x="3364" y="1215"/>
                                  </a:lnTo>
                                  <a:lnTo>
                                    <a:pt x="3392" y="1313"/>
                                  </a:lnTo>
                                  <a:lnTo>
                                    <a:pt x="3412" y="1412"/>
                                  </a:lnTo>
                                  <a:lnTo>
                                    <a:pt x="3428" y="1513"/>
                                  </a:lnTo>
                                  <a:lnTo>
                                    <a:pt x="3438" y="1616"/>
                                  </a:lnTo>
                                  <a:lnTo>
                                    <a:pt x="3441" y="1721"/>
                                  </a:lnTo>
                                  <a:lnTo>
                                    <a:pt x="3438" y="1826"/>
                                  </a:lnTo>
                                  <a:lnTo>
                                    <a:pt x="3428" y="1929"/>
                                  </a:lnTo>
                                  <a:lnTo>
                                    <a:pt x="3412" y="2030"/>
                                  </a:lnTo>
                                  <a:lnTo>
                                    <a:pt x="3392" y="2130"/>
                                  </a:lnTo>
                                  <a:lnTo>
                                    <a:pt x="3364" y="2226"/>
                                  </a:lnTo>
                                  <a:lnTo>
                                    <a:pt x="3333" y="2321"/>
                                  </a:lnTo>
                                  <a:lnTo>
                                    <a:pt x="3295" y="2413"/>
                                  </a:lnTo>
                                  <a:lnTo>
                                    <a:pt x="3253" y="2502"/>
                                  </a:lnTo>
                                  <a:lnTo>
                                    <a:pt x="3205" y="2589"/>
                                  </a:lnTo>
                                  <a:lnTo>
                                    <a:pt x="3154" y="2672"/>
                                  </a:lnTo>
                                  <a:lnTo>
                                    <a:pt x="3096" y="2753"/>
                                  </a:lnTo>
                                  <a:lnTo>
                                    <a:pt x="3035" y="2829"/>
                                  </a:lnTo>
                                  <a:lnTo>
                                    <a:pt x="2971" y="2902"/>
                                  </a:lnTo>
                                  <a:lnTo>
                                    <a:pt x="2901" y="2972"/>
                                  </a:lnTo>
                                  <a:lnTo>
                                    <a:pt x="2828" y="3037"/>
                                  </a:lnTo>
                                  <a:lnTo>
                                    <a:pt x="2752" y="3097"/>
                                  </a:lnTo>
                                  <a:lnTo>
                                    <a:pt x="2672" y="3154"/>
                                  </a:lnTo>
                                  <a:lnTo>
                                    <a:pt x="2588" y="3206"/>
                                  </a:lnTo>
                                  <a:lnTo>
                                    <a:pt x="2502" y="3253"/>
                                  </a:lnTo>
                                  <a:lnTo>
                                    <a:pt x="2412" y="3296"/>
                                  </a:lnTo>
                                  <a:lnTo>
                                    <a:pt x="2320" y="3333"/>
                                  </a:lnTo>
                                  <a:lnTo>
                                    <a:pt x="2226" y="3365"/>
                                  </a:lnTo>
                                  <a:lnTo>
                                    <a:pt x="2129" y="3393"/>
                                  </a:lnTo>
                                  <a:lnTo>
                                    <a:pt x="2029" y="3414"/>
                                  </a:lnTo>
                                  <a:lnTo>
                                    <a:pt x="1929" y="3428"/>
                                  </a:lnTo>
                                  <a:lnTo>
                                    <a:pt x="1825" y="3438"/>
                                  </a:lnTo>
                                  <a:lnTo>
                                    <a:pt x="1720" y="3441"/>
                                  </a:lnTo>
                                  <a:lnTo>
                                    <a:pt x="1615" y="3438"/>
                                  </a:lnTo>
                                  <a:lnTo>
                                    <a:pt x="1513" y="3428"/>
                                  </a:lnTo>
                                  <a:lnTo>
                                    <a:pt x="1411" y="3414"/>
                                  </a:lnTo>
                                  <a:lnTo>
                                    <a:pt x="1312" y="3393"/>
                                  </a:lnTo>
                                  <a:lnTo>
                                    <a:pt x="1214" y="3365"/>
                                  </a:lnTo>
                                  <a:lnTo>
                                    <a:pt x="1120" y="3333"/>
                                  </a:lnTo>
                                  <a:lnTo>
                                    <a:pt x="1028" y="3296"/>
                                  </a:lnTo>
                                  <a:lnTo>
                                    <a:pt x="939" y="3253"/>
                                  </a:lnTo>
                                  <a:lnTo>
                                    <a:pt x="852" y="3206"/>
                                  </a:lnTo>
                                  <a:lnTo>
                                    <a:pt x="769" y="3154"/>
                                  </a:lnTo>
                                  <a:lnTo>
                                    <a:pt x="689" y="3097"/>
                                  </a:lnTo>
                                  <a:lnTo>
                                    <a:pt x="612" y="3037"/>
                                  </a:lnTo>
                                  <a:lnTo>
                                    <a:pt x="539" y="2972"/>
                                  </a:lnTo>
                                  <a:lnTo>
                                    <a:pt x="470" y="2902"/>
                                  </a:lnTo>
                                  <a:lnTo>
                                    <a:pt x="405" y="2829"/>
                                  </a:lnTo>
                                  <a:lnTo>
                                    <a:pt x="344" y="2753"/>
                                  </a:lnTo>
                                  <a:lnTo>
                                    <a:pt x="287" y="2672"/>
                                  </a:lnTo>
                                  <a:lnTo>
                                    <a:pt x="235" y="2589"/>
                                  </a:lnTo>
                                  <a:lnTo>
                                    <a:pt x="188" y="2502"/>
                                  </a:lnTo>
                                  <a:lnTo>
                                    <a:pt x="145" y="2413"/>
                                  </a:lnTo>
                                  <a:lnTo>
                                    <a:pt x="108" y="2321"/>
                                  </a:lnTo>
                                  <a:lnTo>
                                    <a:pt x="76" y="2226"/>
                                  </a:lnTo>
                                  <a:lnTo>
                                    <a:pt x="49" y="2130"/>
                                  </a:lnTo>
                                  <a:lnTo>
                                    <a:pt x="28" y="2030"/>
                                  </a:lnTo>
                                  <a:lnTo>
                                    <a:pt x="13" y="1929"/>
                                  </a:lnTo>
                                  <a:lnTo>
                                    <a:pt x="4" y="1826"/>
                                  </a:lnTo>
                                  <a:lnTo>
                                    <a:pt x="0" y="1721"/>
                                  </a:lnTo>
                                  <a:lnTo>
                                    <a:pt x="4" y="1616"/>
                                  </a:lnTo>
                                  <a:lnTo>
                                    <a:pt x="13" y="1513"/>
                                  </a:lnTo>
                                  <a:lnTo>
                                    <a:pt x="28" y="1412"/>
                                  </a:lnTo>
                                  <a:lnTo>
                                    <a:pt x="49" y="1313"/>
                                  </a:lnTo>
                                  <a:lnTo>
                                    <a:pt x="76" y="1215"/>
                                  </a:lnTo>
                                  <a:lnTo>
                                    <a:pt x="108" y="1121"/>
                                  </a:lnTo>
                                  <a:lnTo>
                                    <a:pt x="145" y="1029"/>
                                  </a:lnTo>
                                  <a:lnTo>
                                    <a:pt x="188" y="939"/>
                                  </a:lnTo>
                                  <a:lnTo>
                                    <a:pt x="235" y="853"/>
                                  </a:lnTo>
                                  <a:lnTo>
                                    <a:pt x="287" y="769"/>
                                  </a:lnTo>
                                  <a:lnTo>
                                    <a:pt x="344" y="690"/>
                                  </a:lnTo>
                                  <a:lnTo>
                                    <a:pt x="405" y="613"/>
                                  </a:lnTo>
                                  <a:lnTo>
                                    <a:pt x="470" y="540"/>
                                  </a:lnTo>
                                  <a:lnTo>
                                    <a:pt x="539" y="471"/>
                                  </a:lnTo>
                                  <a:lnTo>
                                    <a:pt x="612" y="406"/>
                                  </a:lnTo>
                                  <a:lnTo>
                                    <a:pt x="689" y="344"/>
                                  </a:lnTo>
                                  <a:lnTo>
                                    <a:pt x="769" y="287"/>
                                  </a:lnTo>
                                  <a:lnTo>
                                    <a:pt x="852" y="236"/>
                                  </a:lnTo>
                                  <a:lnTo>
                                    <a:pt x="939" y="188"/>
                                  </a:lnTo>
                                  <a:lnTo>
                                    <a:pt x="1028" y="146"/>
                                  </a:lnTo>
                                  <a:lnTo>
                                    <a:pt x="1120" y="108"/>
                                  </a:lnTo>
                                  <a:lnTo>
                                    <a:pt x="1214" y="76"/>
                                  </a:lnTo>
                                  <a:lnTo>
                                    <a:pt x="1312" y="50"/>
                                  </a:lnTo>
                                  <a:lnTo>
                                    <a:pt x="1411" y="29"/>
                                  </a:lnTo>
                                  <a:lnTo>
                                    <a:pt x="1513" y="13"/>
                                  </a:lnTo>
                                  <a:lnTo>
                                    <a:pt x="1615" y="4"/>
                                  </a:lnTo>
                                  <a:lnTo>
                                    <a:pt x="17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90097A2" id="Circle around Twitter symbol" o:spid="_x0000_s1026" style="width:25.9pt;height:2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41,3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J4p1wkAAA0xAAAOAAAAZHJzL2Uyb0RvYy54bWysW12P27gVfS+w/0HwY4HNiNT3IJN9SLqL&#10;Aul2gUyxzxpZjo21LVfSjCf99T2XIp2rNJckFs3D2BMdX/PwkJf3g/P2p9fTMXnpx+kwnB826k26&#10;SfpzN2wP588Pm389/vxjvUmmuT1v2+Nw7h82X/pp89O7H/7y9nq57/WwH47bfkxg5DzdXy8Pm/08&#10;X+7v7qZu35/a6c1w6c94uBvGUzvj1/Hz3XZsr7B+Ot7pNC3vrsO4vYxD108T/vfD8nDzztjf7fpu&#10;/uduN/VzcnzYYGyz+Tman0/08+7d2/b+89he9ofODqP9E6M4tYczvvRm6kM7t8nzePgfU6dDNw7T&#10;sJvfdMPpbtjtDl1vOICNSr9h82nfXnrDBZMzXW7TNP3/zHa/vvw2JoftwyYrNsm5PUGj94exO/ZJ&#10;Ow7P523yeD3MMzSavpyehiNN2PUy3eNzny6/jUR5unwcuj8mPLhbPaFfJmCSp+s/hi3sts/zYCbp&#10;dTee6JOgn7waLb7ctOhf56TDf2a6UXW+STo8su/pG9p79+HueZp/6QdjqH35OM2LlFu8M0JsLZtH&#10;yL47HaHqX+8SVesiuSZZnisr/Q2mGCxP9t/FaIbRqW4EUxmHNYItcLsNS2tdCragyg1WlYKtkoF0&#10;rrRgq2IwlUvGsGNv36iLuhaMNRyWScYUn31dFdLQFJ9+yCMQVSsFmlQJg1NcgrxSkjkuQpZm4trg&#10;KpQqk8xxHTJV5NLouBBVKa0QxZXIdJFJ5rgUTSaZ01yKDP8Ec5pLoZSWJk9zLbKskaTVXAuVibOn&#10;V2LkWlp4mouhCtneSg3seIkvV0NVMt+VHJ7xcTlUAy/xfWeSrfUQ5y/jemiVpZK9tR6ivhnXQ2ci&#10;32ylh7z86OBgDiPV0vhWesi7I+N66LIS7a30kDdvxvXQtahHzvXQsm/B0cH4NuL4cq6Hx/XlXI8s&#10;bSph/nKuh8cx51yPTKeSa865Hp5TI+d64CgW7XE9PCdazvXIsrIQ+BYrPeTTtuB6ZLmSzo6C6+EJ&#10;BIqVHnlWS+PjeqhSSYdHsdLDY4/roXIl+atipYeHL9cDblw6jYpIPUquh0pF/1yu9JDXS8n1qMXI&#10;oFzJIS/nkstR1lJsVq7UkHdbydUocKh+P2osuRhadgYlFyNPpbVSci08vqriWui6EkZXcSk8rrTi&#10;Uigx5Ku4FLoQPX3FpVCpdJBXXArPQVRxKXJJiWqlhHxMVlwJBA/f17XiQngO8ZoLkQrGai6DJ8Ko&#10;VzJIQ6u5Cp74h7Kn27ksTlvNRfBEZzUXQda05ip4gsd6pYK44mougxzaNlwFeTs0XAc57m64DPJe&#10;bbgOclLQcBlkR9JwHeSMpeEyyF6u4TLI6VTDVZBdcMNV0J5cj8vgOSFUyoWQM1GYYEvYc4SplGsh&#10;pskq5Vp4jliVcjXEiFGlXA1PCKBSrgcPUFDQ+OxKFu3eVTG617MtY+Bd0lItLTWVk8swUcWEahqo&#10;izyaIgZMAEU1DwGMSSRwRhWPIBgzROAiCgz6BK6iwFhrBG6iwFQ3IDTqAjGjprqAgceRVJaliqOp&#10;LE8VR5TydjOYOKqUlxMceXcMVUq7DTyOKmXVBh5HVVuqOo6qtlR1HFVKeWkwSGljqGZu5cZRpYTV&#10;WI+jmlmqyDejBmOpIp2MgVM2SYNZCo3hbWepIhmMsm6pIteLgluqSOWi4JYqMrUYOCVqRBWJWBTc&#10;UkWeFQW3VJFGRcEtVWRJUXBLFUlQDJxyIKKKHCcKbqkih4mCW6rIUaLglipykCi4pYocIwZOKQZR&#10;RQ4RBbdUkSNEwS1V5ABRcEsVQX4U3FJFFB8DpyCeqCJOj4JbqgjEo+CWKiLtKLilikg6Cm6pIlKO&#10;gVOkTFQRCkfBLVXEulFwSxXBbBTcUkW0GgW3VBGOxsBVarlSuBn3AcuWwsm4D1i+FC/GfcAypoCQ&#10;fWA5HmzIN6Jp+W27ctwkaFc+0Wfa+0s7U6To3iZXdMiooZXs7Rt6chpe+sfBYGYKGZF2LtNhep74&#10;wq+A43kFRIvMrJHcjtA9dq+XxR4K2waGVsvCxD13rwuO2mQGdwsR3HP3anHK4nCaeO2hVWbsoSrg&#10;xaHyuYwvrf1A9MsWIAqiXosoeCxAJK9+IGW32GVIlfxAFLcX4G2zu0lxr3Zy0DgzQOjst1jbiCxH&#10;auIdI+rbxiJSzQCQikggUyCi8Vmk9pkBIhUOACmJhcUSzshrET0CA0Sq7gdqytdgsb7FFG7+3Osy&#10;j9REM0CUEgIWKR+HRaSgASQaaQsS+anfZkYlSrKpb3mHG557tcNEM21Bolvmt/l18WIVeycTDavF&#10;JjpmAWRmkSUSH79N8jrECF2zANLZrLF9/TbdOMnB+JF24+oUeYUX6eaTumcBpNWI+hcBpNWdCpd+&#10;pLZrCT2WwMy75Um11YBNu+LRBwrMkttEVP7120ztvkSvKjBOt9WpQu21iYr4skLQT/N/OzXczFqi&#10;IrrfpvNx8DjuFHX7x71+6zZR5/fbdJ6YuvZ+JG5EmHFSZy2AtOeF8Tq+9UnNN2sTEniR7lSj/r0f&#10;6c5J6rD5ke7kRQ8/YNOd5dRl89qkivnCiNyOjxE14iwSLsKLdBGMCXa8SDTjIm2SMyQPlgXHiYac&#10;RYa4Z07N0HxSRXOxGdIIlfQlmgnqTmXXxSY6b975pDPQUCev45tOFIYtMLDi6Zw2FkObCIXrBRja&#10;l6WbytBWR2HdWAx6j9zmtUGHhML/YjHk4ygmI9ZBt4nGxAIMeWJtI6mgc0erbrEYOi8UXQqgMYaO&#10;IHR2FmDoVKOmHBkMnZPU7Sdc6OS1qzZ4ltv9ahyMb9HaUCsUbtgcIRS/WGuhgMgNLhRiuRCH/L6X&#10;xDJ51Jbz4qwYwcDSqUuNOa9Bt16C4a9bgaGA2i3pUITu9kgw5LebLpRDuF0cSkqcWwhlOc7PhNIm&#10;57hCedjNEwYSO+daaX58K8b56lDq6Zw/6eezdztO0KXzA90JRWvMa9EdeoEEHot+OXYCBQFq4y0u&#10;xh+KUqfc4AJ7idp4BheIcFw08m1C0R2HqV8mgAo1puV2q9hQoYfdW56G42H78+F4pDqNufPevz+O&#10;yUuL2+pt1/Xn2W3TFfJ4pprP0hFcPYg3cRmn+UM77ZfvMkZItfbeXPo27/Z9u/3beWvez+3huLwH&#10;gyOajeaq92RugNM976dh+wU3vfGHALhhvx/G/2ySKy7VP2ymfz+3Y79Jjn8/49Z6o3Lqi8zml7ww&#10;UzjyJ0/8yfn59H7ATEDe9tzB6sNmdm/fz8slftyix+R+PH+6dAQ09S5Qe3z9vR0vCbHEh3Cn/NfB&#10;XaZv791tcVAhwIK1lBYi9hfcuTfy2b8PoEv9/HeD+vpXDO/+CwAA//8DAFBLAwQUAAYACAAAACEA&#10;v4O5ntkAAAADAQAADwAAAGRycy9kb3ducmV2LnhtbEyPT0vEMBDF74LfIYzgzU0r6yK16SL+QTys&#10;0HXZ87QZm2IzqU3arX5643rQywzDe7z5vXw9205MNPjWsYJ0kYAgrp1uuVGwe328uAbhA7LGzjEp&#10;+CQP6+L0JMdMuwOXNG1DI2II+wwVmBD6TEpfG7LoF64njtqbGyyGeA6N1AMeYrjt5GWSrKTFluMH&#10;gz3dGarft6NV8DU9P5XL+yot95ulwdWGHsaPF6XOz+bbGxCB5vBnhh/8iA5FZKrcyNqLTkEsEo4z&#10;aldpbFH9blnk8j978Q0AAP//AwBQSwECLQAUAAYACAAAACEAtoM4kv4AAADhAQAAEwAAAAAAAAAA&#10;AAAAAAAAAAAAW0NvbnRlbnRfVHlwZXNdLnhtbFBLAQItABQABgAIAAAAIQA4/SH/1gAAAJQBAAAL&#10;AAAAAAAAAAAAAAAAAC8BAABfcmVscy8ucmVsc1BLAQItABQABgAIAAAAIQCj1J4p1wkAAA0xAAAO&#10;AAAAAAAAAAAAAAAAAC4CAABkcnMvZTJvRG9jLnhtbFBLAQItABQABgAIAAAAIQC/g7me2QAAAAMB&#10;AAAPAAAAAAAAAAAAAAAAADEMAABkcnMvZG93bnJldi54bWxQSwUGAAAAAAQABADzAAAANw0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<v:path arrowok="t" o:connecttype="custom" o:connectlocs="174589,383;194105,2774;212951,7271;230744,13967;247582,22577;263271,32909;277525,45058;290344,58643;301728,73567;311199,89830;318852,107241;324496,125608;327940,144741;329184,164640;327940,184538;324496,203767;318852,222039;311199,239354;301728,255617;290344,270637;277525,284317;263271,296275;247582,306703;230744,315313;212951,321913;194105,326601;174589,328897;154499,328897;134984,326601;116138,321913;98344,315313;81507,306703;65913,296275;51564,284317;38744,270637;27456,255617;17985,239354;10332,222039;4688,203767;1244,184538;0,164640;1244,144741;4688,125608;10332,107241;17985,89830;27456,73567;38744,58643;51564,45058;65913,32909;81507,22577;98344,13967;116138,7271;134984,2774;154499,383" o:connectangles="0,0,0,0,0,0,0,0,0,0,0,0,0,0,0,0,0,0,0,0,0,0,0,0,0,0,0,0,0,0,0,0,0,0,0,0,0,0,0,0,0,0,0,0,0,0,0,0,0,0,0,0,0,0"/>
                    <w10:anchorlock/>
                  </v:shape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05FC4C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9269CE" wp14:editId="29F1E579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B4DFD6E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7ukhEAAG1eAAAOAAAAZHJzL2Uyb0RvYy54bWzsXF1vI7cVfS/Q/zDQY4GNRc63EW+R3U2C&#10;AmkaIC76PJZky6isUSXterdF/3vPvSRHpDOXJDZAn1ygkbw6usPLc0neL+rbP39+2hWfNsfT47i/&#10;Wahvlotis1+N68f9w83i77c/vOkWxek87NfDbtxvbhZfNqfFn9/+8Q/fPh+uN3rcjrv15lhAyP50&#10;/Xy4WWzP58P11dVptd08DadvxsNmjw/vx+PTcMafx4er9XF4hvSn3ZVeLpur5/G4PhzH1eZ0wr9+&#10;MB8u3rL8+/vN6vy3+/vT5lzsbhYY25n/e+T/3tF/r95+O1w/HIfD9nFlhzF8xSiehsc9HjqJ+jCc&#10;h+Lj8fE3op4eV8fxNN6fv1mNT1fj/f3jasM6QBu1fKHNj8fx44F1ebh+fjhM04SpfTFPXy129fOn&#10;X47F4/pmUbaLYj88gSN+bKGWrNDm8/mn05lUwzuj0n/eq6780P7QvHlX9d2bqnxXvumr7t0b1eru&#10;Xa2/+675vvovfXu9WV3j/+NxOD9+2rj5xb/kKWCppqlpry5yFsWnAXQqIu+Kx+VeeaRXz4eHa9aL&#10;rIDf/ng8/Hr45WgIwtufxtU/T8V+fL8d9g+b704H2IkT+PIr9PeD+X5x9/zXcY0ZGj6eR56dz/fH&#10;J5IKIovPbFVfJqui+VrhH0vdq65aFCt8ZN+z1a22MM3ffGu1/d5+ryqV+RK9Maqax7GCdkikIlbO&#10;6WIcp7y5pXUzZ3O/bofDBrqRWM84sIyNcbx/PK52m2KAae7XxXmz2xy2WNnF6cvT3bijcdpvugk/&#10;mdkmBYJP6I8TSPm6SRUnZ7hefTydf9yMzMvwCSbBs/2wtmb8sLaa3GI/uH/aYbn/6aqARaviuSir&#10;mucaC3mCgYUJVhZbwrh9Y8JoD6OXZS2IKn1YJ8iCqUzP07rUgqzag7WNIKvxQLpSvSALS396pKpq&#10;QRhsYELpum8EYb0Pw1TMzxi2F09a2ywFaSqY/qqSxAUM9EtJU+VTULVKEueTUC7xWME2fBYaJZmH&#10;8nkoVVNK4nwiWnl0PhOlbiQTUT4VfSUpq30qyrKSxGmfCqW0pK32uSirpSjP50JhWgQydEBGVXbC&#10;7GmfDFWrVpIXsIEVL8nz2cDZJpmyDuiIjM+nQ/WlZMtlwIc8f3Q+XBakEpdaGfAh81v6fGDjkeav&#10;DPiQza/0+dA11uT8VlAGfMirgzyUi75NK8oL+JAXb+nzobtSsr/K50PLe0sV8NGL46t8PrS89VU+&#10;H6VaSvZX+XxENubK56PUSrK/yucjcmpUPh8ldkmB38rnI3KiVT4fZdlK+uL49exAPm1xlF9wMHst&#10;jK/2+Yg4AnXAR1VJ66P2+VCNlo62OuAjIs/nQ1VK8i7qgI+Ivj4fSitpP60z+Wh8PtRSdKSagA/Z&#10;Xhqfj66W1G0COmRzbnw6ml5iownYkFdb47NRV6I4nwwtbwaNT0aFNT7vaDQ+F5G9qvW50J1EbetT&#10;oeWttPWpUJ3kVbU+FZGdvvWpUEtxdD4VkYOo9amoxMEFTMjHZOszAVdunojWJyJyiHc+EZKRdD4N&#10;EQ+jC2iQhtb5LET8HwpGp3NUnLbOJyHinXU+CTKnnc9CxHnsAhZEi+t8GmTXtvdZkJdD7/Mg+929&#10;T4O8VnufBzko6H0a5I2k93mQI5bep0He5XqfhlIMp3qfBXkL7n0WtOiAqqVPQ+SEUEufCDkSVUuf&#10;icgRhmd5ti6GyWrpcxE5YnEsePK0FMKrpc9GxAVQy4APz0FBYmtKWQxbl8VYfd7bNAbeFUheUbaJ&#10;ElCH8USpJMppIM106xJGQNGnAhiTSODSZpfiYMwQgessMNQncJsFhq0RuM8CU96A0MgLmJxYfNTK&#10;6oi4PwtutVR5alJcz4PJU1RZTRGX5wyG4nKSjrg7C25V1XmqUlTN0vNU1VZVnacqxcQsPU9VCnkJ&#10;PmU646xSRMvwPFUpYGV4nqoUjzI8T9XSqopwMocmiiZJOqLFLLhVFcFgFtyqilgvC25VRSiXBbeq&#10;IlLLgVOgRqqanCp2tDirFIcxPE9VCrMYnqdqbVVFlJQ1dqsqgqAcOMVANBjEOFlwqypimCy4VRUx&#10;ShbcqtrkqUohCI89T1UKMQiOGCJnMBRCMDxPVQoRGJ6nKoUADM9TlXx8huepSk48weGn56hKbjrD&#10;81QlP5zheaqSo83wPFXJkWZ4nqrkKRMcrnCOquQKMzxPVfJ1GZ6nKjmzDM9TlbxVhuepyu4o4cnd&#10;zFGW3U3zhTx12Z80X8hTmB1G84VAZbNnWpfviCrlyzr2cVGgjn1HasAJHM7kKbq3xTMKjlTQKrb8&#10;xniKT+Onze3ImDO5jBR28vRxUQsPvAB2+wCIEhkD3Ry4j93rwcjrKY8MXeB6mcl1n7tXg6MyGePg&#10;KkRxyh7fSCNGcUgUsDxsCVEcEttmfMuEQNTLDHA6TJ0G7tVqgtS2AWLNRR+NohkDESrFgcjIGCDC&#10;5qhEZI8ZiFAuDuwoew5WKoQmUYnIbxvgtL87bd2r1Ro5LQbWkyfjAO7VAKl8xkCEwtFHU4rbALEZ&#10;xcZIFTQGIlSPAzUcedK6g7MQlYgqBgORSogDSztGimITSMrz0zpApSyBtIceBbJxJIpBRiamIIGk&#10;Khw9HfniBNI6sJQxSiAp408ymymCcVS7V0s57zqEpM0lOvFIexuZHWKAONKNE5WzBNLqzltMXKad&#10;T420YFxmaTmi+kUCaXmnxGUCaW2JaixxpDNPyq0mkNbiUQdKaOQWEaV/4zLduqRaVRzpljplqKNI&#10;yogz72iOicukgptFJsaJhxpbwo4T150VIUvmLSdmITw5BokdIop0mztV1hJIqxFK9/E9hA2Dnw6V&#10;4jLdqUb1+zjSnZNUYYsj3cmLGn5inO4spypbVCYy5mbrLiuQFZtPKsQx7zjaEkjnwbjOHDgxbj9y&#10;r2Zfokxcpsza5nbS46QNljlK6l5OyMR88kFgeE9wxIeLQSZ45wMry5boDGRgyjyRGLbAhMXTOc0S&#10;QUCUdCSuLRBbY8w6GjyRJaaWOhLrDOQNJyYRqXULTGxISPwbYGqPgzkaYGrbRGHCAFM7sbapqeTm&#10;jlKdkZg6LxQV+7ERJo8gVHYMMHWqwWBZYOqcpGo/PTh18tpMYvIsp84u8jiS3oGBpdwNYzVp/8VI&#10;SzlEbnApF8sqm3Ta7ORRWS66TCwZScfSsZv0VZ29JN1fZ4Eph9qZdMpDd2sk6fLbRUc7SXS521Wc&#10;CkrctpCKctw+Q/jYc93GlYrDpp0wEdi5rVUnIkW3V6dCT7f5q0QsOx0nqNJFFZ5OKLKx2MxMh14i&#10;gIfRmy0mkRDgRcRbTOK57qhPJCwuzkNcDeeNvLS/1W48bcwEUKKGe9anjA0lery+5dO4e1z/8Ljb&#10;UZ6GL0Ns3u+Opu99WK02+7OzsgC521POx+R5gg/yRRyOp/OH4bQ1z2IhpO5wzQ3f/G67Gdbf79f8&#10;/jw87sx7drpskzf1dZtG8Ltx/QU93rghggb77Xj896J4xm2Lm8XpXx+H42ZR7P6yR8d6ryo6p8/8&#10;R1W35KYd/U/u/E/2H5/ej3wDACXQFaTeLM4L+/b92dzuwPUKTO5P+18PuGygTI0Uqt1+/sdwPBSk&#10;Jb6EFv2fR9fxPly7bnGoQgCDtSoZRewf6Lf/fzXe45Q0jfe3L1vti/XmtIKyv3D//eNq3BNRQY89&#10;bOf3dt9TwwCOVRNMmksgdKlBU6hFNxo0onI8FlPm7kL4duxm1CtmXxrrwfHUhtJyxzYODQ5zpPb7&#10;qqeeQKD41PNRSHZMspqaOmTmZMFFmFA1Ws7nZcGzvKB6SRb2oAnVcK/x3LjgXU2oGh218+PCXE6o&#10;pqE+7TlZcMAmVL2knqI5HWEwE6rpJVlB+32tqb99TljQfd+W1PE9NzKqsk8PrWvqxJqV5s9/i94e&#10;QZpPQMNdYrPSfAY6kU2K46axNQ31nM1K8zno0WMujM0noUVLvSDNZwHlA2qNnZs42uemwXXoMJ8X&#10;96Lznu8ZzIrzeejRoC+I83lQGg36wuh8InDgi/J8JpQWiaUegklbpbizc44LStBfcCXfg5hV1ydD&#10;IYSR9A3YKBvJ8ILGe6Wx2czPHyUmLuNDBkuYv6DxXpWNtMqCxnul0TA8z0fQeE8TJ40v4KMGTpAX&#10;8NHVdKNnjg/a6y/6Nuh5FeQFfHTiyg0a71XTUeP9HL/kElye29Z0kWRufJSv8HClND5KzF5wjTh/&#10;QeO9goctjS9YHw0uEAjjC/igeRH0DfioO1HfgI+OL/bMzl/ARy2PL1gfXUON7XPygsZ7VfPFnjk+&#10;gsZ7BBLSoR023ledtL8Ejfd4oCgv4KMqpXMoaLzH+CR+qWXkYi+laH9B4z3ueorzF/Cha8kdCBrv&#10;lWwvYeO9EuUFjfeqxfWzeX6Dxnsk/SU+gs571Srp/Ag673vcK5xfHkHnvWowzcLwfDo6vmQ5Z33o&#10;evFYq2FVgjifjVZ0gYLOexi9JC7ovG/4ksbc6CjLeLGpii9FAfcbhzbovK+X0tYSdN4rc6diVpy/&#10;NJDOF6igfNFldAo70PzcBZ33pSwuoAKpWkmcT4XmSxCzc+fvU5147Aat9wqu+bzZBc33LW7BzKsa&#10;9N6XojDfpaq1dKIFrfd8tXdOz6D1vsSxLIzMXw9inBI03utKFOZTgFKwNGk+BQqe/vzQKI0/2RFS&#10;t4K0oO++l4wtaLvX4jYStN2LphZ03etW4jPouuebqXOrito5LmqKFARN9/5hg6j5tcl7pov9tclb&#10;bNmHC4usy+3UUhJvqX1t8pYm8rXJW5oZuq5LJvba5O1S6e5yzWuTt2Qzr03e0sy8NnlLM2N7YW/h&#10;HZkCAh9lcInw+js6ntmhpo5ndtiocnVpaDZdQEjs8Q7nCnSXz8NuIdQkGIeqgx2h+9y9GnmN7fuv&#10;dbyPDnUJlofKQ1weDnfagWs0cZiZcc9zr+a5NXm8wKH6EMfZfatJ9LaiPmHkJbrSKtv83yQKtahR&#10;GHnTnQI3fvdq9bDuXptovEGZguWhDhHX1/YvtdPdHfc892qfS3kWzB8qEXF5lt9ucrqcHPdq7cC2&#10;yKAWEZXX2DbFDvcWYvyiWMHjQzUiimvpkiv06BH4xuShXME4qkfEgRQaQyBuJcSfjIqFAapEa3dH&#10;eQqSqOq4RBQtDBBViegYe0pBkESEtFEg1S0sMsGzWlrDVmWit5tqF0YmihPxpyObb5BVsv3B0YMC&#10;RUIm/QYF6Y4fXUkg7VaHYkZinKVrPdKJVnmqY9j5hGoxe1PUNmpYTzWTUN2XkShWxGV2rdmk0IMe&#10;3/UU6hlGJgoWCZnOQprpPp5b2e7VrHDKxVqZuI0V1b21d8dUm+IddQ0js02x2brF0U43Kt343Ksd&#10;J2obVmbKPhvHZpuyENQ3jEyahKjuqNlaZKL7H7uB1R1FjLjMmpLsZPPUyBR9OuocFjndf3Sz417t&#10;LNX2QrbqcC8wLtPdu0AxI46sbAcrvI+ERqh32HEm/AtVOVuyeWL4SE4T92o1Qs3DypyuLDqEe7XI&#10;0rpfqoMBRHVH3cPKTPVhT3djusSdLoXah5WZsiXtbKlNrTjUP4xMFDjiGrn7DKqd7my72XGvdpZQ&#10;A7EyE81hPf0UBplnA4c/Np0og1ggpjUG7JwhpXpLUQkxElHqiEps7ZULVSda9lAMsRLhWcTG2FBx&#10;hLSuEsc66iEWmLi/Qr4xSywTElESscDEzYjK3hOHoxBfut5pFWemtPfalUp036IwYsaYalLX1sz6&#10;xG6N0ggLTO4tdhY7/LxIjD8UR1geqh9RnD1zm4TfaP1alD+i0gzD1fSzFm7NuVez9uxtTpQ/osLs&#10;TUCd8KVtqJR0Fu0Ji5+Wjj4VBRLDbCLEUPbCOZo6ovJQImF5cEBjfGnrb8P/i8LsHpMweO3mLk4+&#10;iiRG18RDqdCEvSCBskTEz8aXEbqzjK9voT0+3E0NtEv+n53BoE1W7p/N+z51jb42z+Y0z/JvWOM3&#10;zblz1P7+Ov1ouv83N9tefiX+7f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Pmy+7pIRAABtXgAADgAAAAAAAAAAAAAAAAAuAgAA&#10;ZHJzL2Uyb0RvYy54bWxQSwECLQAUAAYACAAAACEAaEcb0NgAAAADAQAADwAAAAAAAAAAAAAAAADs&#10;EwAAZHJzL2Rvd25yZXYueG1sUEsFBgAAAAAEAAQA8wAAAPE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ACCF1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FFD1113" wp14:editId="6A84CFA1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1FB493D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CCRIAAKZkAAAOAAAAZHJzL2Uyb0RvYy54bWzsXVuPW7cRfi/Q/yDosYCz4rmfRdZBfElQ&#10;wE0DxEWfZUm7K0Sro0qy127R/95vSM7RcH2GZPzQpw0QS2uN5nDmGw7nwll//8Pnh93s0+Z42g77&#10;m7n5bjGfbfarYb3d393M//H+pxfdfHY6L/fr5W7Yb27mXzan+Q8v//yn7x8P15tiuB92681xBib7&#10;0/Xj4WZ+fz4frq+uTqv7zcPy9N1w2Ozx4e1wfFie8ePx7mp9XD6C+8PuqlgsmqvH4bg+HIfV5nTC&#10;375xH85fWv63t5vV+e+3t6fNeba7mWNtZ/vn0f75gf68evn98vruuDzcb1d+GctvWMXDcrvHQ0dW&#10;b5bn5ezjcfsVq4ft6jichtvzd6vh4Wq4vd2uNlYGSGMWT6T5+Th8PFhZ7q4f7w6jmqDaJ3r6Zrar&#10;Xz79epxt1zfzCurZLx+AkX3szDRWoM3n87vTmUTDOyfSf16brnzT/tS8eFX13YuqfFW+6Kvu1QvT&#10;Ft2ruvjxx+Zt9V/69nqzusb/w3F53n7asH7xN3kCeKhJNe3Vhc989mkJOA2Bd2XXxa92pVePh7tr&#10;KxdZgX378/Hw2+HXowMIb98Nq99Ps/3w+n65v9v8eDrATpjh06/Qz3fu+7MPj38b1tDQ8uN5sNr5&#10;fHt8IK4AcvbZWtWX0apIXyv8ZVn0pqvmsxU+8u+t1a3uYZpffWt1/9Z/ryqN+xK9caK6x1kB/ZJI&#10;ROyc08U4Tnm6pX0zZXO/3S8PG8hGbIVxYCnOOF5vj6vdZraEae7Xs3fb/e+b9V/3s9OXhw/Djpbp&#10;v8j6Pjll0/qDT+iHEzD5Np2qullerz6ezj9vBgvL8hMswir7bu2t+G7tBXkPe7992GG3/+VqBsut&#10;Z4+zsqqtqrGPRzJIPpItZveTNIWgMX1ZKqxKSVYqvGAp4/MKU1YKr1qQVb3CqxFERVm0Cq9WkJmF&#10;xgye/LKwGmTT+uoFmek0ZkZqv2hajZuR6i+6ThHUSASKrtQkNRKCatFq7AIQen11EoW6KjR2EofS&#10;LFRTk0A0vdHYSSTKwqjsJBRdXSvsCglFWaqrKyQUZlFq0hYSi7JsNQsuJBamMJqpFBKMsioKxfAK&#10;CYapTKPJG6BRVZqtFBIN0xTq5g/giPCTcOAE1eAtAzx0eel4uGzIRanJW2biUUo8igJebNrZlQEe&#10;ur2UEo+iUvVXBnjo5lxKPIq6V+UN8NB3WynxKNpGw4MCo4uedWdQBXj0RuUn8Yj4qkriUS4qTd5K&#10;4hFxpZXEozSNhm8l8Sh0R19JPMqi0fxBJfGInEKVxKMsK219dYBH5ISUeJTVQltfLfGInN51gEdV&#10;amdRLfGIBBZ1gAciD2W/1RIPU8OvTR+8dYBHZH0SD1Oqx0cd4KHrr5F4GFNo0U8T4KHj20g8+soo&#10;4jYBHLr5NRKOtlXZBWjou6ORaDRGO9yaAAx98zYSjEpfncQC+YRmK63EAtGsortWQhFxfa2EosAJ&#10;M215rYQi4plbCYWBQ1PYSSgiB0croWhVWSUSkWOtlUgUnba2AAj90O0CIBRmnYQhEhF0EgZte3US&#10;hEi4Qqno5TjT5OwkBpFgqsvCoJMYREK9TmKgG0gnQYhEor0EQTffXsKgx8l9gIK6t3qJgx7E9xIG&#10;feP3Egc9w+glDLpX6iUOevrTSxh0l9lLGCK52ULCoDt0s5A4xFJHCUTkwIFlCFPXE1uzkFhETkTE&#10;koKhmnWbhUQjcmKbhcTDaAGPWUg8IhEFRBTrk/kKymRjBWR5z0WR1ee9r4rg3QylMKpdUTnrMJyo&#10;MEUlEhSt3nP5CVT0qUIMVIi49LWqODE0TsR1FjHUScRtFjF0RcR9FjGVIYgaZQZXYYuvmsoMljxP&#10;SOOlNHliouLquOcJarykJk9USvNp7Ujjc0SlLN6S54lKSbolzxO18KIix85ajBe1yBOVMmhazFg3&#10;jaNKCbIlzxOV8l9LnicqpbeWPE/U0ouK7DRHM5ScEnckn1nkXlTkllnkXlSkjlnkXlRkhlnkXlQk&#10;fjnklPeRqK5EC48WR5XSOkueJyplbZY8T1RKyix5nqi1FxU5VY6olFIRd6RMWeReVKREWeRe1CZP&#10;VMp47GLyRKWMxpLniUoZC5EjJclZO2UkljxPVMo4LHmeqJRRWPI8USllsOR5olJOQOQI+3NEpajf&#10;kueJSnG9Jc8TlQJ3S54nKkXmljxPVIq8iRyhdY6oFFpb8jxRKXa25HmiUnBsyfNEpejXkueJaii8&#10;JXqKX3OENQsvLcWneV/w8lL8mfcFLzEFmHlf8DJTBCm+4JysjxGPaJI+baMf5zO00T/QdxA1Ls8U&#10;WvLb2SP6ndRQm937N/TJw/Bp836wNGeKMSmctfqzvXg88EKw20cJ+WN+PTh+KKxbfpUXhD/mV0+G&#10;Lp0lQ0fICcyf86ujKxZUxga8Y+jBn/Orp0Md0j2WFcif86unQwHU0rWMDH/Or54O3Tq3vhERJuBX&#10;T1gh/qMFIl2OS4JKriNE+hwVGaV1S4iMOU6Itp0jhHeIcmz9gQZziBOic2c5IjeNE/ZemAoHQvTR&#10;qNdbjsido4QosDsAkT3HCW0WCIUjt08QUokShG1ijdTCs4SoPcQ5osppCfuUMOjKWEIqjsRZoqHm&#10;KA1C+JgmqZPnKNGqi1OiVuwoSxOHkbp5jhLtugRPHxgjnY4bW4kOnOOJll2CJzkn2jot8pGo7CNP&#10;8i5xSl5nD8cRp/Syw8Wknu71iesACUrGiOqc8acz7vBHCX2yLVElNs6TzbOokVdHZWeLp2JxnBKV&#10;eItR0SB8ivLkfUn17Dglb3VqvkUpC/YeVHJPUHqHVPSJddqHktVRSy/Oc3SbVFGKyU5dP6slauvF&#10;Kdm5W6cT5cnnBbX24jz5CKLLA3FKPtWovRen5HMSbichO5+81OKL8+SzHLYffzp1AZ0+0UaL8qSq&#10;vadEnzOmzzHQ4UtGiHX4KOdXd6RT8T6TJ7qBmeus/BmTlh0dQc8zoU8U8l3YmMSIirSOZwp3HFhe&#10;nylbQiHZsUyZJ52qdr+R04khhEq3I0xtosanN7jKE7dNiiWytnrt6zhJ74FOgeWYdEiVjwCSPo5i&#10;Mlpj0m2iwu8IU56Y4kbLMeXcUeP3hInzgmJbyzF1BNlSOQmTOtVaL3TqnKRLCcQvdfLiELV0qbOc&#10;LqCBHxxM3BY9WSrccH4iHb+4h6YCIl5cKsTywlJbMLqhvPLQUYkfsx4MagxG+TG6cCfxWJXtJRn+&#10;sgWmAmo26VSEznskGfL7TZfKIXgXp5ISdgupLIf9TCptYseVysNGT5hI7Ni1kn5iLph9dSr1ZOdP&#10;+MX4jcdJKjseT6hLBYQPZX71hzMfeokEntqIdteN1W3mw6+eHx/MiQIDtRHdLk6ELhw8JHbI07IL&#10;r2q1G04bp1Kq59ib9WNhh+pB4nr1adht1z9tdzsq59iRjc3r3dHdzl+uVpv9mYPmgHK3p9KQ6zQG&#10;H+SzOBxP5zfL0717lmVCdrC8ttfS7bv7zXL9dr+278/L7c69t0GXv4tO18/dffUPw/oLrqJjjgVj&#10;APfD8d/z2SNmQm7mp399XB4389nur3vcq+9NRef02f5Q1S2FaUf5yQf5yf7jw+vBzimgtboC15v5&#10;ee7fvj67GRQMgUC57/a/HTASYVzvFaK9//zP5fEwIynxJQwS/DLwvfzlNV9qhyhE4Gi9SE4Q/wOm&#10;Av5f4wHI4t14wNOBgNl6c1pBVvf3M0wKbFfDnrAKpgFgPuNQxtv19vzrsN2foXFnPwFp9uCA4ePM&#10;hbFugIUGMpBwu8GKYgxweY5DWjfrWbTOL1MBQH68RFPi6uMj5mXc6aXNDtS4lH5PVPbgl1RQ3sir&#10;oNvIU6yw5JGImCi8EG9eyAqjcYNrGsnohuf0wuBwRir4M7rrNrU0eYmhxiOnmSFAEsxwe3eaGeKt&#10;kay2dyynVBaMD8C3qwAgWr6ww/W66bUF4wPwtJqkZFEju0YVlaL+kczUtcpOwtC0dP9jUtgAh7pT&#10;hZVAtLruAiSaBd2InIKV6sqjFJ29cji1OnKCIxkI6H7aFLtgfKDr6TbuJDu5G0BAF9Qm2Uko+pYu&#10;406yC6DAFtXYSSiIkcYvwKLoNGjD4YGFneWYXF8ABpI1bX0SDFxY0tQXDA+YotPApSx7RK3vNdML&#10;ZgdMAROdRiOYHehxN24ajWB0wBS4cq+wk2j0sFCFXQhGtdDYyY3R2YvqU1hQ5XbUiSkWmukFgwOd&#10;nYOZYkehwoWdaTSPR3WMka4zGrJUpx/JDN1mm9ZdMDbQYZpnWnfB1AAMSjspKFEZHxtZnYSi79XF&#10;BUjYEZhJ1UkkekwqKKLKTdHZAY4pbsHAQG9nw0BmEwd5DFMzYJRUN7pgXKAvNBMOpgV6qHcahmBY&#10;oAf405IGswJ9r3m7YFSgVw04mBRA2bzSFhfAoLOTMBAACrtgUKBWfUkwJ6BHTcGYQNdrjpjaByOq&#10;Dfz1NA7BlECvHmK4MiO4NXTFcsrigiGBvtb8UjAkENFbAIO6txoJQ42xu+m1BSMCKGBqiwtmBGqM&#10;YSjsQrdkZ1+ndlcwI4ACk8YuOK/1AJZKRiOsegQbjAgUheaWkMtfuGlnYTgggCNzeqtSJ2ZcWUFD&#10;W1MWEs4HYNZpmlkwIdBocXo4H9BqrjycENCXJiEoMcGrLE0iYLD/FEHlwVDqa5MIoKKvcZNbgUaI&#10;lLVJDEo7eTgFQjgfoCIazAeUdm5ukpvcCbqtBfMBZacZSDAfYNRdGswHRLhJFPTcS4IQEVSCYKd4&#10;pjZ8MB2gY2CvT437RT0Aw+EA3UDs5aqRnebbUBYUm1Q33ieTAdrpbDvP40MR1yrWGw4GqJoLxwLU&#10;XR+OBaighkMB+trClFo1OBNM5EtfiXrU84zBxBAFKRYtn+cZg6/GS55nDLRZmucZA00zvhP8/nnG&#10;gFsoPKz1PGOg2czzjIGmmecZA00zzzMG8fEqG8vasGa8qp36AtIG9wXu2Se+cAmcuI1sv0BN6HFw&#10;9VuGEmy2QkMJNoubGkrwd+9RfPK3C7ShBLT+rFAXSu6j86vr8jMd5422De2mG0JCvvWPalD0YsNX&#10;K2Q23L+XgxTjzQXkd0CALnaiAYs1aGIhhXFg1Ylrr9QVdDwTV3xMSUVHenjiqrUp/fQBmn9RDZjK&#10;j3nWKLU6cVgH/Mo3LBikccaMCfiVCf19tBo5epQjOoRWGLQAE4R+eqRJXHelJqHjiDpZ/NFU5oMe&#10;Wwytxwm9b0cjMEFIFQnimHo0WoWWEL3AOMfG34XuxlFNVjS/eoWjW+g4YgAsKkzjL7/0CIwThM5w&#10;0RFMETo9omCQ0Di1Ckg/yb2LdpsD8Q9QojMYX+fIc4GiclR0NA/dOtEdTFE6r4WiSkJLaCBanugQ&#10;Jlj6Wcge5hlfJRWCoU00CROE3gX1yBLjHKlhQBzH+Tu2Mn5l/+fHPbpxAJMJ+JUJ/W1ctAoTj/Zz&#10;7F1SGPoVDlgjuoVxjnwhsUNbPSo1+omOI+4uxAmpXUmPHs9plpZfvdS2UGQJE8gs/JhskiO6inlr&#10;XNDlAHp0Qmo0Fh1dYgqHxzZSuKC16PglJkZ6f5O1S8x2oLlo+aVMscdlP2uyCd+D9qKjG7Ndxoxf&#10;HXY9u8fEpBkajI4fZlxjRtP70AvOMe500GO0DKmJGOc4EuJYij6aCVMREBqI7tG5hKkYDT1EyzCX&#10;Ds3EqCSdN9YUHbqN9rkN+qNRzfh4p0kc6Og3On6JELL3Cqwhd/S5Xg60FKN0MBYfNKINHWNITUen&#10;6fG3VrA586t3SQtqb8Av1Ah3oxyNn9dJ3Vw3hoVOxTBoPbpHj8Eyry0SYfvlMo5aeI3mkOUdP1ML&#10;75wSDr7w4Vtip6IDY5+ZOKloPoc0njjGOZ/BL5SK4YJ+n+WGfCJO538bgRl/PwYrm1+dQaAb6fgl&#10;TBaNMEtXYMvkrC81QsTiFok4lbVHyo4+14ORmoZibNGLi/JjU0nOyrHhQT+x9RlvyKTvKB3Pdaf4&#10;+XQ1tT6f+qXE9SlQSnu+VJwCw68tha0/OpOmkmV4bi+i8RhVrz/gEpvCLyy1x7yYiR3rdZbY/h6A&#10;hC/hXyOQsDW/sISbQwvcaja+Edhwn24/9tmoefzBqYbj3YdxpmFh//OQBZML+khD3vef5xlsPSpj&#10;nsH+4wf4xzAsvf+HO+hf25A/473850Ve/g8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aZDVCCRIAAKZkAAAOAAAAAAAAAAAAAAAA&#10;AC4CAABkcnMvZTJvRG9jLnhtbFBLAQItABQABgAIAAAAIQBoRxvQ2AAAAAMBAAAPAAAAAAAAAAAA&#10;AAAAAGMUAABkcnMvZG93bnJldi54bWxQSwUGAAAAAAQABADzAAAAa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FC520F" w14:paraId="32392FCE" w14:textId="77777777" w:rsidTr="00FC520F">
      <w:trPr>
        <w:trHeight w:val="16"/>
      </w:trPr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1EA6A4F8" w14:textId="77777777" w:rsidR="00FC520F" w:rsidRPr="00CA3DF1" w:rsidRDefault="00FC520F" w:rsidP="00FC520F">
          <w:pPr>
            <w:pStyle w:val="Footer"/>
          </w:pPr>
          <w:r w:rsidRPr="00791CF2">
            <w:rPr>
              <w:sz w:val="18"/>
              <w:szCs w:val="18"/>
            </w:rPr>
            <w:t>thsampsn@gmail.com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7A13820D" w14:textId="77777777" w:rsidR="00FC520F" w:rsidRPr="00C2098A" w:rsidRDefault="00F30EE8" w:rsidP="00FC520F">
          <w:pPr>
            <w:pStyle w:val="Footer"/>
          </w:pPr>
          <w:sdt>
            <w:sdtPr>
              <w:rPr>
                <w:sz w:val="18"/>
                <w:szCs w:val="18"/>
              </w:rPr>
              <w:alias w:val="Link to other online properties:"/>
              <w:tag w:val="Link to other online properties:"/>
              <w:id w:val="882363930"/>
              <w:placeholder>
                <w:docPart w:val="218B2FFED8494030AD04306BEF7CE4C8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r w:rsidR="00FC520F" w:rsidRPr="00217E24">
                <w:rPr>
                  <w:sz w:val="18"/>
                  <w:szCs w:val="18"/>
                </w:rPr>
                <w:t>HTTPS://TAYLORHOPES.WORDPRESS.COM/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59712342" w14:textId="77777777" w:rsidR="00FC520F" w:rsidRPr="00C2098A" w:rsidRDefault="00FC520F" w:rsidP="00FC520F">
          <w:pPr>
            <w:pStyle w:val="Footer"/>
          </w:pPr>
          <w:r w:rsidRPr="001429A7">
            <w:rPr>
              <w:sz w:val="18"/>
              <w:szCs w:val="18"/>
            </w:rPr>
            <w:t>317-435-7621</w:t>
          </w: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14:paraId="6462829A" w14:textId="77777777" w:rsidR="00FC520F" w:rsidRPr="00C2098A" w:rsidRDefault="00FC520F" w:rsidP="00FC520F">
          <w:pPr>
            <w:pStyle w:val="Footer"/>
          </w:pPr>
          <w:r w:rsidRPr="00A16E23">
            <w:rPr>
              <w:sz w:val="18"/>
              <w:szCs w:val="18"/>
            </w:rPr>
            <w:t>linkedin.com/in/taylor-sampson-21b182105/</w:t>
          </w:r>
        </w:p>
      </w:tc>
    </w:tr>
  </w:tbl>
  <w:p w14:paraId="56EBADDA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2E5F2" w14:textId="77777777" w:rsidR="00C24720" w:rsidRDefault="00C24720" w:rsidP="00713050">
      <w:pPr>
        <w:spacing w:line="240" w:lineRule="auto"/>
      </w:pPr>
      <w:r>
        <w:separator/>
      </w:r>
    </w:p>
  </w:footnote>
  <w:footnote w:type="continuationSeparator" w:id="0">
    <w:p w14:paraId="70B011D4" w14:textId="77777777" w:rsidR="00C24720" w:rsidRDefault="00C2472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48CB4F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1040F8D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AD9AD48" wp14:editId="2BD95D14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0D6FA07D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40896A6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3D555EF" w14:textId="77777777" w:rsidR="001A5CA9" w:rsidRPr="009B3C40" w:rsidRDefault="00F30EE8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15433D92AC534E83A249F4FF3D285FC8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0A4E9722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5888009F" w14:textId="77777777" w:rsidR="001A5CA9" w:rsidRPr="00F207C0" w:rsidRDefault="001A5CA9" w:rsidP="001A5CA9"/>
      </w:tc>
    </w:tr>
  </w:tbl>
  <w:p w14:paraId="550671F1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CB7659"/>
    <w:multiLevelType w:val="hybridMultilevel"/>
    <w:tmpl w:val="24DC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EA136E"/>
    <w:multiLevelType w:val="hybridMultilevel"/>
    <w:tmpl w:val="4FC0FD6E"/>
    <w:lvl w:ilvl="0" w:tplc="1610CC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0F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91764"/>
    <w:rsid w:val="001A5CA9"/>
    <w:rsid w:val="001B2AC1"/>
    <w:rsid w:val="001B403A"/>
    <w:rsid w:val="001F4583"/>
    <w:rsid w:val="00217980"/>
    <w:rsid w:val="00252C28"/>
    <w:rsid w:val="00271662"/>
    <w:rsid w:val="00271DE3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9645E"/>
    <w:rsid w:val="004A24CC"/>
    <w:rsid w:val="004F7CEB"/>
    <w:rsid w:val="00523479"/>
    <w:rsid w:val="00543DB7"/>
    <w:rsid w:val="005729B0"/>
    <w:rsid w:val="00583E4F"/>
    <w:rsid w:val="00622FB0"/>
    <w:rsid w:val="00641630"/>
    <w:rsid w:val="00651B86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862EC"/>
    <w:rsid w:val="007D2696"/>
    <w:rsid w:val="007D2FD2"/>
    <w:rsid w:val="007D406E"/>
    <w:rsid w:val="007D6458"/>
    <w:rsid w:val="00811117"/>
    <w:rsid w:val="00823C54"/>
    <w:rsid w:val="008256E1"/>
    <w:rsid w:val="00841146"/>
    <w:rsid w:val="0088504C"/>
    <w:rsid w:val="0089382B"/>
    <w:rsid w:val="008A1907"/>
    <w:rsid w:val="008B461E"/>
    <w:rsid w:val="008C6BCA"/>
    <w:rsid w:val="008C7B50"/>
    <w:rsid w:val="008E4B30"/>
    <w:rsid w:val="00906BEE"/>
    <w:rsid w:val="009243E7"/>
    <w:rsid w:val="00985D58"/>
    <w:rsid w:val="009A56A1"/>
    <w:rsid w:val="009B3C40"/>
    <w:rsid w:val="009D05EF"/>
    <w:rsid w:val="009F7AD9"/>
    <w:rsid w:val="00A42540"/>
    <w:rsid w:val="00A50939"/>
    <w:rsid w:val="00A83413"/>
    <w:rsid w:val="00AA6A40"/>
    <w:rsid w:val="00AA75F6"/>
    <w:rsid w:val="00AD00FD"/>
    <w:rsid w:val="00AF0A8E"/>
    <w:rsid w:val="00B23537"/>
    <w:rsid w:val="00B27019"/>
    <w:rsid w:val="00B5664D"/>
    <w:rsid w:val="00B76A83"/>
    <w:rsid w:val="00BA5B40"/>
    <w:rsid w:val="00BD0206"/>
    <w:rsid w:val="00C2098A"/>
    <w:rsid w:val="00C24720"/>
    <w:rsid w:val="00C5444A"/>
    <w:rsid w:val="00C612DA"/>
    <w:rsid w:val="00C62C50"/>
    <w:rsid w:val="00C7741E"/>
    <w:rsid w:val="00C875AB"/>
    <w:rsid w:val="00CA3DF1"/>
    <w:rsid w:val="00CA4581"/>
    <w:rsid w:val="00CD2B87"/>
    <w:rsid w:val="00CE18D5"/>
    <w:rsid w:val="00D04109"/>
    <w:rsid w:val="00D7146A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22E39"/>
    <w:rsid w:val="00F30EE8"/>
    <w:rsid w:val="00F47E97"/>
    <w:rsid w:val="00F645C7"/>
    <w:rsid w:val="00F9574B"/>
    <w:rsid w:val="00FC52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F690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am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632B193E98420E9D05EBE7607ED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36E3E-DED3-452D-8BBD-5411CF3627D6}"/>
      </w:docPartPr>
      <w:docPartBody>
        <w:p w:rsidR="00BE14F5" w:rsidRDefault="000913C2">
          <w:pPr>
            <w:pStyle w:val="38632B193E98420E9D05EBE7607EDA84"/>
          </w:pPr>
          <w:r w:rsidRPr="00906BEE">
            <w:t>Objective</w:t>
          </w:r>
        </w:p>
      </w:docPartBody>
    </w:docPart>
    <w:docPart>
      <w:docPartPr>
        <w:name w:val="06966534C2FF47DA9193949E53027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9E060-61B9-4EED-BDDA-240C589D0EEF}"/>
      </w:docPartPr>
      <w:docPartBody>
        <w:p w:rsidR="00BE14F5" w:rsidRDefault="000913C2">
          <w:pPr>
            <w:pStyle w:val="06966534C2FF47DA9193949E530275AD"/>
          </w:pPr>
          <w:r w:rsidRPr="00906BEE">
            <w:t>Skills</w:t>
          </w:r>
        </w:p>
      </w:docPartBody>
    </w:docPart>
    <w:docPart>
      <w:docPartPr>
        <w:name w:val="E6A9D015BB464EBC91BCC15DBEFB5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41EC5-F60F-4F7C-91E8-AE8BD60CC86B}"/>
      </w:docPartPr>
      <w:docPartBody>
        <w:p w:rsidR="00BE14F5" w:rsidRDefault="000913C2">
          <w:pPr>
            <w:pStyle w:val="E6A9D015BB464EBC91BCC15DBEFB5EBB"/>
          </w:pPr>
          <w:r>
            <w:t>Your name</w:t>
          </w:r>
        </w:p>
      </w:docPartBody>
    </w:docPart>
    <w:docPart>
      <w:docPartPr>
        <w:name w:val="CE6674F86C41444092C8257730577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55DDF-24E4-44CF-A47D-AE4B77F07A0F}"/>
      </w:docPartPr>
      <w:docPartBody>
        <w:p w:rsidR="00BE14F5" w:rsidRDefault="000913C2">
          <w:pPr>
            <w:pStyle w:val="CE6674F86C41444092C8257730577E32"/>
          </w:pPr>
          <w:r w:rsidRPr="007D6458">
            <w:t>Profession or Industry</w:t>
          </w:r>
        </w:p>
      </w:docPartBody>
    </w:docPart>
    <w:docPart>
      <w:docPartPr>
        <w:name w:val="F9A3958E5674433BA8C6DB8EA86E1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9E29-B8EC-4A5F-A02D-BC0214004244}"/>
      </w:docPartPr>
      <w:docPartBody>
        <w:p w:rsidR="00BE14F5" w:rsidRDefault="000913C2">
          <w:pPr>
            <w:pStyle w:val="F9A3958E5674433BA8C6DB8EA86E12BB"/>
          </w:pPr>
          <w:r w:rsidRPr="00906BEE">
            <w:t>Experience</w:t>
          </w:r>
        </w:p>
      </w:docPartBody>
    </w:docPart>
    <w:docPart>
      <w:docPartPr>
        <w:name w:val="0408842640934537B3465CE1172F9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DC925-1429-47DA-AFDD-8CA5B63B3096}"/>
      </w:docPartPr>
      <w:docPartBody>
        <w:p w:rsidR="00BE14F5" w:rsidRDefault="000913C2">
          <w:pPr>
            <w:pStyle w:val="0408842640934537B3465CE1172F982F"/>
          </w:pPr>
          <w:r w:rsidRPr="00906BEE">
            <w:t>Education</w:t>
          </w:r>
        </w:p>
      </w:docPartBody>
    </w:docPart>
    <w:docPart>
      <w:docPartPr>
        <w:name w:val="15433D92AC534E83A249F4FF3D285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C2D24-E679-4EAE-A5EA-14B3DA7237F8}"/>
      </w:docPartPr>
      <w:docPartBody>
        <w:p w:rsidR="00BE14F5" w:rsidRDefault="000913C2">
          <w:pPr>
            <w:pStyle w:val="15433D92AC534E83A249F4FF3D285FC8"/>
          </w:pPr>
          <w:r w:rsidRPr="00906BEE">
            <w:t>School</w:t>
          </w:r>
        </w:p>
      </w:docPartBody>
    </w:docPart>
    <w:docPart>
      <w:docPartPr>
        <w:name w:val="218B2FFED8494030AD04306BEF7CE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0C612-6AFC-43ED-976F-0DABECFBD3A0}"/>
      </w:docPartPr>
      <w:docPartBody>
        <w:p w:rsidR="00BE14F5" w:rsidRDefault="000913C2" w:rsidP="000913C2">
          <w:pPr>
            <w:pStyle w:val="218B2FFED8494030AD04306BEF7CE4C8"/>
          </w:pPr>
          <w:r w:rsidRPr="007D6458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C2"/>
    <w:rsid w:val="000913C2"/>
    <w:rsid w:val="00AA325E"/>
    <w:rsid w:val="00B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5CC12211414F3292A88D30EC857FDC">
    <w:name w:val="965CC12211414F3292A88D30EC857FDC"/>
  </w:style>
  <w:style w:type="paragraph" w:customStyle="1" w:styleId="38632B193E98420E9D05EBE7607EDA84">
    <w:name w:val="38632B193E98420E9D05EBE7607EDA84"/>
  </w:style>
  <w:style w:type="paragraph" w:customStyle="1" w:styleId="62F8E2C32F35461486C83DCCB2D21876">
    <w:name w:val="62F8E2C32F35461486C83DCCB2D21876"/>
  </w:style>
  <w:style w:type="paragraph" w:customStyle="1" w:styleId="06966534C2FF47DA9193949E530275AD">
    <w:name w:val="06966534C2FF47DA9193949E530275AD"/>
  </w:style>
  <w:style w:type="paragraph" w:customStyle="1" w:styleId="8E1B68EE11D6475EA6015D7583BA6F45">
    <w:name w:val="8E1B68EE11D6475EA6015D7583BA6F45"/>
  </w:style>
  <w:style w:type="paragraph" w:customStyle="1" w:styleId="E6A9D015BB464EBC91BCC15DBEFB5EBB">
    <w:name w:val="E6A9D015BB464EBC91BCC15DBEFB5EBB"/>
  </w:style>
  <w:style w:type="paragraph" w:customStyle="1" w:styleId="CE6674F86C41444092C8257730577E32">
    <w:name w:val="CE6674F86C41444092C8257730577E32"/>
  </w:style>
  <w:style w:type="paragraph" w:customStyle="1" w:styleId="41FC4D3A362E4FF1ADECF3C86D75D648">
    <w:name w:val="41FC4D3A362E4FF1ADECF3C86D75D648"/>
  </w:style>
  <w:style w:type="paragraph" w:customStyle="1" w:styleId="F9A3958E5674433BA8C6DB8EA86E12BB">
    <w:name w:val="F9A3958E5674433BA8C6DB8EA86E12BB"/>
  </w:style>
  <w:style w:type="paragraph" w:customStyle="1" w:styleId="583CA4EA361643F080F4655DFC0E0693">
    <w:name w:val="583CA4EA361643F080F4655DFC0E0693"/>
  </w:style>
  <w:style w:type="paragraph" w:customStyle="1" w:styleId="FAC689D7C2BF46E487D046D2AF80F8BC">
    <w:name w:val="FAC689D7C2BF46E487D046D2AF80F8BC"/>
  </w:style>
  <w:style w:type="paragraph" w:customStyle="1" w:styleId="F7490E0F47F54FC9B20B9CA840CFB04D">
    <w:name w:val="F7490E0F47F54FC9B20B9CA840CFB04D"/>
  </w:style>
  <w:style w:type="paragraph" w:customStyle="1" w:styleId="B209CAF1EAB04566802B2554875C742A">
    <w:name w:val="B209CAF1EAB04566802B2554875C742A"/>
  </w:style>
  <w:style w:type="paragraph" w:customStyle="1" w:styleId="BA5653D5EEBA49F68E7D3E84B8B0C3DC">
    <w:name w:val="BA5653D5EEBA49F68E7D3E84B8B0C3DC"/>
  </w:style>
  <w:style w:type="paragraph" w:customStyle="1" w:styleId="01737804A2B342DF99ED38375C9FB78B">
    <w:name w:val="01737804A2B342DF99ED38375C9FB78B"/>
  </w:style>
  <w:style w:type="paragraph" w:customStyle="1" w:styleId="7556A65769AF4DCCA821212F7527E3A2">
    <w:name w:val="7556A65769AF4DCCA821212F7527E3A2"/>
  </w:style>
  <w:style w:type="paragraph" w:customStyle="1" w:styleId="6C2A3EB5BB394A53BCD71CB1E5EF8DB3">
    <w:name w:val="6C2A3EB5BB394A53BCD71CB1E5EF8DB3"/>
  </w:style>
  <w:style w:type="paragraph" w:customStyle="1" w:styleId="F9000D7BD3B042B7B1E6341F41340138">
    <w:name w:val="F9000D7BD3B042B7B1E6341F41340138"/>
  </w:style>
  <w:style w:type="paragraph" w:customStyle="1" w:styleId="E4AC8B1D4A9C441891F1DD8E62E3F2C1">
    <w:name w:val="E4AC8B1D4A9C441891F1DD8E62E3F2C1"/>
  </w:style>
  <w:style w:type="paragraph" w:customStyle="1" w:styleId="0408842640934537B3465CE1172F982F">
    <w:name w:val="0408842640934537B3465CE1172F982F"/>
  </w:style>
  <w:style w:type="paragraph" w:customStyle="1" w:styleId="5A97C24DE8234E7FA7E7F195F4575B01">
    <w:name w:val="5A97C24DE8234E7FA7E7F195F4575B01"/>
  </w:style>
  <w:style w:type="paragraph" w:customStyle="1" w:styleId="9D0705C1A007419993F7212561D7F2C7">
    <w:name w:val="9D0705C1A007419993F7212561D7F2C7"/>
  </w:style>
  <w:style w:type="paragraph" w:customStyle="1" w:styleId="3BF924D3964F47D6BE46B207FBE4FBB5">
    <w:name w:val="3BF924D3964F47D6BE46B207FBE4FBB5"/>
  </w:style>
  <w:style w:type="paragraph" w:customStyle="1" w:styleId="A7B8C71F90644348833A553DA860BA8F">
    <w:name w:val="A7B8C71F90644348833A553DA860BA8F"/>
  </w:style>
  <w:style w:type="paragraph" w:customStyle="1" w:styleId="1ED43191573A4613A64D047E47BAAACB">
    <w:name w:val="1ED43191573A4613A64D047E47BAAACB"/>
  </w:style>
  <w:style w:type="paragraph" w:customStyle="1" w:styleId="7B9720119211424EAA8457C0801FB66B">
    <w:name w:val="7B9720119211424EAA8457C0801FB66B"/>
  </w:style>
  <w:style w:type="paragraph" w:customStyle="1" w:styleId="15433D92AC534E83A249F4FF3D285FC8">
    <w:name w:val="15433D92AC534E83A249F4FF3D285FC8"/>
  </w:style>
  <w:style w:type="paragraph" w:customStyle="1" w:styleId="FC0799EDA45F45B7BDFC78A42F66A83B">
    <w:name w:val="FC0799EDA45F45B7BDFC78A42F66A83B"/>
  </w:style>
  <w:style w:type="paragraph" w:customStyle="1" w:styleId="638F73E07D83457E878ED14289BC015C">
    <w:name w:val="638F73E07D83457E878ED14289BC015C"/>
  </w:style>
  <w:style w:type="paragraph" w:customStyle="1" w:styleId="69D5318C66D54F89A0720E3282DC3A72">
    <w:name w:val="69D5318C66D54F89A0720E3282DC3A72"/>
  </w:style>
  <w:style w:type="paragraph" w:customStyle="1" w:styleId="053CCDE1070C461DB8C9A6E2002ADCB2">
    <w:name w:val="053CCDE1070C461DB8C9A6E2002ADCB2"/>
    <w:rsid w:val="000913C2"/>
  </w:style>
  <w:style w:type="paragraph" w:customStyle="1" w:styleId="4DCE0D6ABBA04DF9B5B2657975683CA4">
    <w:name w:val="4DCE0D6ABBA04DF9B5B2657975683CA4"/>
    <w:rsid w:val="000913C2"/>
  </w:style>
  <w:style w:type="paragraph" w:customStyle="1" w:styleId="ED0632A5A78945B189C03ED765E78F65">
    <w:name w:val="ED0632A5A78945B189C03ED765E78F65"/>
    <w:rsid w:val="000913C2"/>
  </w:style>
  <w:style w:type="paragraph" w:customStyle="1" w:styleId="8C6AF80EB70D4CA296018FAD45F0D094">
    <w:name w:val="8C6AF80EB70D4CA296018FAD45F0D094"/>
    <w:rsid w:val="000913C2"/>
  </w:style>
  <w:style w:type="paragraph" w:customStyle="1" w:styleId="8CBFBC5A8D1B4440B984BA22D2F59F94">
    <w:name w:val="8CBFBC5A8D1B4440B984BA22D2F59F94"/>
    <w:rsid w:val="000913C2"/>
  </w:style>
  <w:style w:type="paragraph" w:customStyle="1" w:styleId="A65D9B5E8DA04FCDA91DE093228A36EC">
    <w:name w:val="A65D9B5E8DA04FCDA91DE093228A36EC"/>
    <w:rsid w:val="000913C2"/>
  </w:style>
  <w:style w:type="paragraph" w:customStyle="1" w:styleId="BD555E04C7AB4795807DB2F7E4F2235D">
    <w:name w:val="BD555E04C7AB4795807DB2F7E4F2235D"/>
    <w:rsid w:val="000913C2"/>
  </w:style>
  <w:style w:type="paragraph" w:customStyle="1" w:styleId="A76190F9A12D41CF942A231704E8BD9D">
    <w:name w:val="A76190F9A12D41CF942A231704E8BD9D"/>
    <w:rsid w:val="000913C2"/>
  </w:style>
  <w:style w:type="paragraph" w:customStyle="1" w:styleId="80AF7CCF06DD479DA132FE22A6DAAE01">
    <w:name w:val="80AF7CCF06DD479DA132FE22A6DAAE01"/>
    <w:rsid w:val="000913C2"/>
  </w:style>
  <w:style w:type="paragraph" w:customStyle="1" w:styleId="1DB20EE155884FABBFB6AA55D3CC127D">
    <w:name w:val="1DB20EE155884FABBFB6AA55D3CC127D"/>
    <w:rsid w:val="000913C2"/>
  </w:style>
  <w:style w:type="paragraph" w:customStyle="1" w:styleId="218B2FFED8494030AD04306BEF7CE4C8">
    <w:name w:val="218B2FFED8494030AD04306BEF7CE4C8"/>
    <w:rsid w:val="000913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11979 Tavernier Dr, Fishers, IN</dc:subject>
  <dc:creator/>
  <cp:keywords/>
  <dc:description>HTTPS://TAYLORHOPES.WORDPRESS.COM/</dc:description>
  <cp:lastModifiedBy/>
  <cp:revision>1</cp:revision>
  <dcterms:created xsi:type="dcterms:W3CDTF">2019-07-18T22:55:00Z</dcterms:created>
  <dcterms:modified xsi:type="dcterms:W3CDTF">2020-08-19T15:53:00Z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